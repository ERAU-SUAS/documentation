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7080" w14:textId="77777777" w:rsidR="00B36740" w:rsidRPr="00D5648E" w:rsidRDefault="00B36740" w:rsidP="00B36740">
      <w:pPr>
        <w:pStyle w:val="line"/>
        <w:rPr>
          <w:rFonts w:ascii="Times New Roman" w:hAnsi="Times New Roman"/>
        </w:rPr>
      </w:pPr>
    </w:p>
    <w:p w14:paraId="2B2AAFE6" w14:textId="600761BD" w:rsidR="00B36740" w:rsidRPr="00D5648E" w:rsidRDefault="006B45D2" w:rsidP="00B0274E">
      <w:pPr>
        <w:pStyle w:val="Title"/>
        <w:spacing w:line="360" w:lineRule="auto"/>
        <w:jc w:val="center"/>
        <w:rPr>
          <w:rFonts w:ascii="Times New Roman" w:hAnsi="Times New Roman"/>
          <w:sz w:val="40"/>
          <w:szCs w:val="40"/>
        </w:rPr>
      </w:pPr>
      <w:r w:rsidRPr="00D5648E">
        <w:rPr>
          <w:rFonts w:ascii="Times New Roman" w:hAnsi="Times New Roman"/>
        </w:rPr>
        <w:t>Software</w:t>
      </w:r>
      <w:r w:rsidR="00B36740" w:rsidRPr="00D5648E">
        <w:rPr>
          <w:rFonts w:ascii="Times New Roman" w:hAnsi="Times New Roman"/>
        </w:rPr>
        <w:t xml:space="preserve"> </w:t>
      </w:r>
      <w:r w:rsidR="00EF21D0" w:rsidRPr="00D5648E">
        <w:rPr>
          <w:rFonts w:ascii="Times New Roman" w:hAnsi="Times New Roman"/>
        </w:rPr>
        <w:t>Requirements</w:t>
      </w:r>
      <w:r w:rsidR="00B36740" w:rsidRPr="00D5648E">
        <w:rPr>
          <w:rFonts w:ascii="Times New Roman" w:hAnsi="Times New Roman"/>
        </w:rPr>
        <w:t xml:space="preserve"> </w:t>
      </w:r>
      <w:r w:rsidR="00EF21D0" w:rsidRPr="00D5648E">
        <w:rPr>
          <w:rFonts w:ascii="Times New Roman" w:hAnsi="Times New Roman"/>
        </w:rPr>
        <w:t>Specificatio</w:t>
      </w:r>
      <w:r w:rsidR="001F14CE" w:rsidRPr="00D5648E">
        <w:rPr>
          <w:rFonts w:ascii="Times New Roman" w:hAnsi="Times New Roman"/>
        </w:rPr>
        <w:t>n</w:t>
      </w:r>
      <w:r w:rsidR="001F14CE" w:rsidRPr="00D5648E">
        <w:rPr>
          <w:rFonts w:ascii="Times New Roman" w:hAnsi="Times New Roman"/>
        </w:rPr>
        <w:br/>
      </w:r>
      <w:r w:rsidR="001F14CE" w:rsidRPr="00D5648E">
        <w:rPr>
          <w:rFonts w:ascii="Times New Roman" w:hAnsi="Times New Roman"/>
          <w:sz w:val="40"/>
        </w:rPr>
        <w:t>f</w:t>
      </w:r>
      <w:r w:rsidR="00B36740" w:rsidRPr="00D5648E">
        <w:rPr>
          <w:rFonts w:ascii="Times New Roman" w:hAnsi="Times New Roman"/>
          <w:sz w:val="40"/>
        </w:rPr>
        <w:t>or</w:t>
      </w:r>
      <w:r w:rsidR="001F14CE" w:rsidRPr="00D5648E">
        <w:rPr>
          <w:rFonts w:ascii="Times New Roman" w:hAnsi="Times New Roman"/>
        </w:rPr>
        <w:br/>
      </w:r>
      <w:r w:rsidR="00A55984" w:rsidRPr="00D5648E">
        <w:rPr>
          <w:rFonts w:ascii="Times New Roman" w:hAnsi="Times New Roman"/>
        </w:rPr>
        <w:t>AErial Routing &amp; Operational LOGistics Integration Code (AEROLOGIC)</w:t>
      </w:r>
    </w:p>
    <w:p w14:paraId="1FAAE332" w14:textId="3209672A" w:rsidR="00B36740" w:rsidRPr="00D5648E" w:rsidRDefault="00B36740" w:rsidP="00B0274E">
      <w:pPr>
        <w:pStyle w:val="ByLine"/>
        <w:jc w:val="center"/>
        <w:rPr>
          <w:rFonts w:ascii="Times New Roman" w:hAnsi="Times New Roman"/>
        </w:rPr>
      </w:pPr>
      <w:r w:rsidRPr="00D5648E">
        <w:rPr>
          <w:rFonts w:ascii="Times New Roman" w:hAnsi="Times New Roman"/>
        </w:rPr>
        <w:t>Version 0.</w:t>
      </w:r>
      <w:r w:rsidR="001F14CE" w:rsidRPr="00D5648E">
        <w:rPr>
          <w:rFonts w:ascii="Times New Roman" w:hAnsi="Times New Roman"/>
        </w:rPr>
        <w:t>1</w:t>
      </w:r>
      <w:r w:rsidRPr="00D5648E">
        <w:rPr>
          <w:rFonts w:ascii="Times New Roman" w:hAnsi="Times New Roman"/>
        </w:rPr>
        <w:t>.0</w:t>
      </w:r>
    </w:p>
    <w:p w14:paraId="79DACA6E" w14:textId="113BA413" w:rsidR="00B36740" w:rsidRPr="00D5648E" w:rsidRDefault="00B36740" w:rsidP="00B0274E">
      <w:pPr>
        <w:pStyle w:val="ByLine"/>
        <w:jc w:val="center"/>
        <w:rPr>
          <w:rFonts w:ascii="Times New Roman" w:hAnsi="Times New Roman"/>
        </w:rPr>
      </w:pPr>
      <w:r w:rsidRPr="00D5648E">
        <w:rPr>
          <w:rFonts w:ascii="Times New Roman" w:hAnsi="Times New Roman"/>
        </w:rPr>
        <w:t xml:space="preserve">Prepared by </w:t>
      </w:r>
      <w:r w:rsidR="001F14CE" w:rsidRPr="00D5648E">
        <w:rPr>
          <w:rFonts w:ascii="Times New Roman" w:hAnsi="Times New Roman"/>
        </w:rPr>
        <w:t>Carson Frankovich</w:t>
      </w:r>
    </w:p>
    <w:p w14:paraId="16371313" w14:textId="082F69A3" w:rsidR="001F14CE" w:rsidRPr="00D5648E" w:rsidRDefault="001F14CE" w:rsidP="00B0274E">
      <w:pPr>
        <w:pStyle w:val="ByLine"/>
        <w:jc w:val="center"/>
        <w:rPr>
          <w:rFonts w:ascii="Times New Roman" w:hAnsi="Times New Roman"/>
        </w:rPr>
      </w:pPr>
      <w:r w:rsidRPr="00D5648E">
        <w:rPr>
          <w:rFonts w:ascii="Times New Roman" w:hAnsi="Times New Roman"/>
        </w:rPr>
        <w:t>Student Unmanned Ariel Systems Team</w:t>
      </w:r>
      <w:r w:rsidR="00B0274E" w:rsidRPr="00D5648E">
        <w:rPr>
          <w:rFonts w:ascii="Times New Roman" w:hAnsi="Times New Roman"/>
        </w:rPr>
        <w:t xml:space="preserve"> at</w:t>
      </w:r>
      <w:r w:rsidRPr="00D5648E">
        <w:rPr>
          <w:rFonts w:ascii="Times New Roman" w:hAnsi="Times New Roman"/>
        </w:rPr>
        <w:br/>
        <w:t>Embry-Riddle Aeronautical University</w:t>
      </w:r>
    </w:p>
    <w:p w14:paraId="3D6C9667" w14:textId="44EC01FD" w:rsidR="00B36740" w:rsidRPr="00D5648E" w:rsidRDefault="001F14CE" w:rsidP="00B0274E">
      <w:pPr>
        <w:pStyle w:val="ByLine"/>
        <w:jc w:val="center"/>
        <w:rPr>
          <w:rFonts w:ascii="Times New Roman" w:hAnsi="Times New Roman"/>
        </w:rPr>
      </w:pPr>
      <w:r w:rsidRPr="00D5648E">
        <w:rPr>
          <w:rFonts w:ascii="Times New Roman" w:hAnsi="Times New Roman"/>
        </w:rPr>
        <w:t xml:space="preserve">December </w:t>
      </w:r>
      <w:r w:rsidR="00421A49">
        <w:rPr>
          <w:rFonts w:ascii="Times New Roman" w:hAnsi="Times New Roman"/>
        </w:rPr>
        <w:t>20</w:t>
      </w:r>
      <w:r w:rsidRPr="00D5648E">
        <w:rPr>
          <w:rFonts w:ascii="Times New Roman" w:hAnsi="Times New Roman"/>
        </w:rPr>
        <w:t>, 2023</w:t>
      </w:r>
    </w:p>
    <w:p w14:paraId="40CD5F2E" w14:textId="7F323899" w:rsidR="00421A49" w:rsidRDefault="00421A49"/>
    <w:p w14:paraId="44B23E84" w14:textId="05152E64" w:rsidR="00421A49" w:rsidRDefault="00421A49"/>
    <w:p w14:paraId="18A15D0A" w14:textId="6C04D63C" w:rsidR="00421A49" w:rsidRDefault="00421A49" w:rsidP="00421A49">
      <w:pPr>
        <w:pStyle w:val="Heading1"/>
        <w:numPr>
          <w:ilvl w:val="0"/>
          <w:numId w:val="0"/>
        </w:numPr>
      </w:pPr>
      <w:r>
        <w:lastRenderedPageBreak/>
        <w:t>Table of Contents</w:t>
      </w:r>
    </w:p>
    <w:p w14:paraId="30413FF3" w14:textId="4FF7C21C"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i w:val="0"/>
          <w:iCs w:val="0"/>
          <w:noProof/>
        </w:rPr>
      </w:pPr>
      <w:r w:rsidRPr="00421A49">
        <w:rPr>
          <w:rFonts w:ascii="Times New Roman" w:hAnsi="Times New Roman" w:cs="Times New Roman"/>
        </w:rPr>
        <w:fldChar w:fldCharType="begin"/>
      </w:r>
      <w:r w:rsidRPr="00421A49">
        <w:rPr>
          <w:rFonts w:ascii="Times New Roman" w:hAnsi="Times New Roman" w:cs="Times New Roman"/>
        </w:rPr>
        <w:instrText xml:space="preserve"> TOC \o "1-3" \u </w:instrText>
      </w:r>
      <w:r w:rsidRPr="00421A49">
        <w:rPr>
          <w:rFonts w:ascii="Times New Roman" w:hAnsi="Times New Roman" w:cs="Times New Roman"/>
        </w:rPr>
        <w:fldChar w:fldCharType="separate"/>
      </w:r>
      <w:r w:rsidRPr="00421A49">
        <w:rPr>
          <w:rFonts w:ascii="Times New Roman" w:hAnsi="Times New Roman" w:cs="Times New Roman"/>
          <w:i w:val="0"/>
          <w:iCs w:val="0"/>
          <w:noProof/>
        </w:rPr>
        <w:t>1.</w:t>
      </w:r>
      <w:r w:rsidRPr="00421A49">
        <w:rPr>
          <w:rFonts w:ascii="Times New Roman" w:eastAsiaTheme="minorEastAsia" w:hAnsi="Times New Roman" w:cs="Times New Roman"/>
          <w:i w:val="0"/>
          <w:iCs w:val="0"/>
          <w:noProof/>
        </w:rPr>
        <w:tab/>
      </w:r>
      <w:r w:rsidRPr="00421A49">
        <w:rPr>
          <w:rFonts w:ascii="Times New Roman" w:hAnsi="Times New Roman" w:cs="Times New Roman"/>
          <w:i w:val="0"/>
          <w:iCs w:val="0"/>
          <w:noProof/>
        </w:rPr>
        <w:t>INTRODUCTION</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_Toc153932703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4</w:t>
      </w:r>
      <w:r w:rsidRPr="00421A49">
        <w:rPr>
          <w:rFonts w:ascii="Times New Roman" w:hAnsi="Times New Roman" w:cs="Times New Roman"/>
          <w:i w:val="0"/>
          <w:iCs w:val="0"/>
          <w:noProof/>
        </w:rPr>
        <w:fldChar w:fldCharType="end"/>
      </w:r>
    </w:p>
    <w:p w14:paraId="523F0ACB" w14:textId="6943B8B5"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1.1</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Purpose and Scope</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_Toc153932704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4</w:t>
      </w:r>
      <w:r w:rsidRPr="00421A49">
        <w:rPr>
          <w:rFonts w:ascii="Times New Roman" w:hAnsi="Times New Roman" w:cs="Times New Roman"/>
          <w:b w:val="0"/>
          <w:bCs w:val="0"/>
          <w:noProof/>
        </w:rPr>
        <w:fldChar w:fldCharType="end"/>
      </w:r>
    </w:p>
    <w:p w14:paraId="578DEC74" w14:textId="59FAC855"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1.2</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Document Conventions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_Toc153932705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4</w:t>
      </w:r>
      <w:r w:rsidRPr="00421A49">
        <w:rPr>
          <w:rFonts w:ascii="Times New Roman" w:hAnsi="Times New Roman" w:cs="Times New Roman"/>
          <w:b w:val="0"/>
          <w:bCs w:val="0"/>
          <w:noProof/>
        </w:rPr>
        <w:fldChar w:fldCharType="end"/>
      </w:r>
    </w:p>
    <w:p w14:paraId="7AB50EC1" w14:textId="42723416"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1.3</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Intended Audience and Reading Suggestions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_Toc153932706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5</w:t>
      </w:r>
      <w:r w:rsidRPr="00421A49">
        <w:rPr>
          <w:rFonts w:ascii="Times New Roman" w:hAnsi="Times New Roman" w:cs="Times New Roman"/>
          <w:b w:val="0"/>
          <w:bCs w:val="0"/>
          <w:noProof/>
        </w:rPr>
        <w:fldChar w:fldCharType="end"/>
      </w:r>
    </w:p>
    <w:p w14:paraId="0F04028B" w14:textId="1D3B0631"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1.4</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Product Scope</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_Toc153932707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5</w:t>
      </w:r>
      <w:r w:rsidRPr="00421A49">
        <w:rPr>
          <w:rFonts w:ascii="Times New Roman" w:hAnsi="Times New Roman" w:cs="Times New Roman"/>
          <w:b w:val="0"/>
          <w:bCs w:val="0"/>
          <w:noProof/>
        </w:rPr>
        <w:fldChar w:fldCharType="end"/>
      </w:r>
    </w:p>
    <w:p w14:paraId="27E24EDC" w14:textId="6E39CE45"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1.5</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References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_Toc153932708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5</w:t>
      </w:r>
      <w:r w:rsidRPr="00421A49">
        <w:rPr>
          <w:rFonts w:ascii="Times New Roman" w:hAnsi="Times New Roman" w:cs="Times New Roman"/>
          <w:b w:val="0"/>
          <w:bCs w:val="0"/>
          <w:noProof/>
        </w:rPr>
        <w:fldChar w:fldCharType="end"/>
      </w:r>
    </w:p>
    <w:p w14:paraId="2FF828E3" w14:textId="517C1E44"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Student Unmanned Aerial Systems 2024 Competition Rulebook</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_Toc153932709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5</w:t>
      </w:r>
      <w:r w:rsidRPr="00421A49">
        <w:rPr>
          <w:rFonts w:ascii="Times New Roman" w:hAnsi="Times New Roman" w:cs="Times New Roman"/>
          <w:noProof/>
        </w:rPr>
        <w:fldChar w:fldCharType="end"/>
      </w:r>
    </w:p>
    <w:p w14:paraId="5E455392" w14:textId="5B73833A"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1.5.2</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Core Avionics GitHub Repository</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_Toc153932710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5</w:t>
      </w:r>
      <w:r w:rsidRPr="00421A49">
        <w:rPr>
          <w:rFonts w:ascii="Times New Roman" w:hAnsi="Times New Roman" w:cs="Times New Roman"/>
          <w:noProof/>
        </w:rPr>
        <w:fldChar w:fldCharType="end"/>
      </w:r>
    </w:p>
    <w:p w14:paraId="24A3F057" w14:textId="7BB8E1D5"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1.5.3</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Vision Processing GitHub Repository</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_Toc153932711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6</w:t>
      </w:r>
      <w:r w:rsidRPr="00421A49">
        <w:rPr>
          <w:rFonts w:ascii="Times New Roman" w:hAnsi="Times New Roman" w:cs="Times New Roman"/>
          <w:noProof/>
        </w:rPr>
        <w:fldChar w:fldCharType="end"/>
      </w:r>
    </w:p>
    <w:p w14:paraId="40480D73" w14:textId="26123416"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1.5.4</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Documentation GitHub Repository</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_Toc153932712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6</w:t>
      </w:r>
      <w:r w:rsidRPr="00421A49">
        <w:rPr>
          <w:rFonts w:ascii="Times New Roman" w:hAnsi="Times New Roman" w:cs="Times New Roman"/>
          <w:noProof/>
        </w:rPr>
        <w:fldChar w:fldCharType="end"/>
      </w:r>
    </w:p>
    <w:p w14:paraId="2738D86F" w14:textId="725A2E89"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1.5.5</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AEROLOGIC Software Design Document</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_Toc153932713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6</w:t>
      </w:r>
      <w:r w:rsidRPr="00421A49">
        <w:rPr>
          <w:rFonts w:ascii="Times New Roman" w:hAnsi="Times New Roman" w:cs="Times New Roman"/>
          <w:noProof/>
        </w:rPr>
        <w:fldChar w:fldCharType="end"/>
      </w:r>
    </w:p>
    <w:p w14:paraId="4AD3E421" w14:textId="1ED80F16"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i w:val="0"/>
          <w:iCs w:val="0"/>
          <w:noProof/>
        </w:rPr>
      </w:pPr>
      <w:r w:rsidRPr="00421A49">
        <w:rPr>
          <w:rFonts w:ascii="Times New Roman" w:hAnsi="Times New Roman" w:cs="Times New Roman"/>
          <w:i w:val="0"/>
          <w:iCs w:val="0"/>
          <w:noProof/>
        </w:rPr>
        <w:t>2.</w:t>
      </w:r>
      <w:r w:rsidRPr="00421A49">
        <w:rPr>
          <w:rFonts w:ascii="Times New Roman" w:eastAsiaTheme="minorEastAsia" w:hAnsi="Times New Roman" w:cs="Times New Roman"/>
          <w:i w:val="0"/>
          <w:iCs w:val="0"/>
          <w:noProof/>
        </w:rPr>
        <w:tab/>
      </w:r>
      <w:r w:rsidRPr="00421A49">
        <w:rPr>
          <w:rFonts w:ascii="Times New Roman" w:hAnsi="Times New Roman" w:cs="Times New Roman"/>
          <w:i w:val="0"/>
          <w:iCs w:val="0"/>
          <w:noProof/>
        </w:rPr>
        <w:t>OVERALL DESCRIPTION</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_Toc153932714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6</w:t>
      </w:r>
      <w:r w:rsidRPr="00421A49">
        <w:rPr>
          <w:rFonts w:ascii="Times New Roman" w:hAnsi="Times New Roman" w:cs="Times New Roman"/>
          <w:i w:val="0"/>
          <w:iCs w:val="0"/>
          <w:noProof/>
        </w:rPr>
        <w:fldChar w:fldCharType="end"/>
      </w:r>
    </w:p>
    <w:p w14:paraId="3DE39C9B" w14:textId="3DC0FD46"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2.1</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Product Perspective</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_Toc153932715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6</w:t>
      </w:r>
      <w:r w:rsidRPr="00421A49">
        <w:rPr>
          <w:rFonts w:ascii="Times New Roman" w:hAnsi="Times New Roman" w:cs="Times New Roman"/>
          <w:b w:val="0"/>
          <w:bCs w:val="0"/>
          <w:noProof/>
        </w:rPr>
        <w:fldChar w:fldCharType="end"/>
      </w:r>
    </w:p>
    <w:p w14:paraId="5FFBBF3F" w14:textId="205330B4"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2.2</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Product Functions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_Toc153932716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7</w:t>
      </w:r>
      <w:r w:rsidRPr="00421A49">
        <w:rPr>
          <w:rFonts w:ascii="Times New Roman" w:hAnsi="Times New Roman" w:cs="Times New Roman"/>
          <w:b w:val="0"/>
          <w:bCs w:val="0"/>
          <w:noProof/>
        </w:rPr>
        <w:fldChar w:fldCharType="end"/>
      </w:r>
    </w:p>
    <w:p w14:paraId="57E4C507" w14:textId="78EB964A"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2.2.1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Core Avionics Module</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_Toc153932717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8</w:t>
      </w:r>
      <w:r w:rsidRPr="00421A49">
        <w:rPr>
          <w:rFonts w:ascii="Times New Roman" w:hAnsi="Times New Roman" w:cs="Times New Roman"/>
          <w:noProof/>
        </w:rPr>
        <w:fldChar w:fldCharType="end"/>
      </w:r>
    </w:p>
    <w:p w14:paraId="7E678205" w14:textId="4EEE5EF1"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2.2.2</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Vision Processing Module</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_Toc153932718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8</w:t>
      </w:r>
      <w:r w:rsidRPr="00421A49">
        <w:rPr>
          <w:rFonts w:ascii="Times New Roman" w:hAnsi="Times New Roman" w:cs="Times New Roman"/>
          <w:noProof/>
        </w:rPr>
        <w:fldChar w:fldCharType="end"/>
      </w:r>
    </w:p>
    <w:p w14:paraId="63F3E9E8" w14:textId="59C0E412"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2.3</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Operating Environment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_Toc153932719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8</w:t>
      </w:r>
      <w:r w:rsidRPr="00421A49">
        <w:rPr>
          <w:rFonts w:ascii="Times New Roman" w:hAnsi="Times New Roman" w:cs="Times New Roman"/>
          <w:b w:val="0"/>
          <w:bCs w:val="0"/>
          <w:noProof/>
        </w:rPr>
        <w:fldChar w:fldCharType="end"/>
      </w:r>
    </w:p>
    <w:p w14:paraId="1F615F4C" w14:textId="3E63D77A"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2.4</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Design and Implementation Constraints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_Toc153932720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9</w:t>
      </w:r>
      <w:r w:rsidRPr="00421A49">
        <w:rPr>
          <w:rFonts w:ascii="Times New Roman" w:hAnsi="Times New Roman" w:cs="Times New Roman"/>
          <w:b w:val="0"/>
          <w:bCs w:val="0"/>
          <w:noProof/>
        </w:rPr>
        <w:fldChar w:fldCharType="end"/>
      </w:r>
    </w:p>
    <w:p w14:paraId="75919D4E" w14:textId="2CFDBD0E"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2.5</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User Documentation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_Toc153932721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9</w:t>
      </w:r>
      <w:r w:rsidRPr="00421A49">
        <w:rPr>
          <w:rFonts w:ascii="Times New Roman" w:hAnsi="Times New Roman" w:cs="Times New Roman"/>
          <w:b w:val="0"/>
          <w:bCs w:val="0"/>
          <w:noProof/>
        </w:rPr>
        <w:fldChar w:fldCharType="end"/>
      </w:r>
    </w:p>
    <w:p w14:paraId="6E4CAA1A" w14:textId="4F50072B"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2.6</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Assumptions and Dependencies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_Toc153932722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9</w:t>
      </w:r>
      <w:r w:rsidRPr="00421A49">
        <w:rPr>
          <w:rFonts w:ascii="Times New Roman" w:hAnsi="Times New Roman" w:cs="Times New Roman"/>
          <w:b w:val="0"/>
          <w:bCs w:val="0"/>
          <w:noProof/>
        </w:rPr>
        <w:fldChar w:fldCharType="end"/>
      </w:r>
    </w:p>
    <w:p w14:paraId="0E268F86" w14:textId="657F194B"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i w:val="0"/>
          <w:iCs w:val="0"/>
          <w:noProof/>
        </w:rPr>
      </w:pPr>
      <w:r w:rsidRPr="00421A49">
        <w:rPr>
          <w:rFonts w:ascii="Times New Roman" w:hAnsi="Times New Roman" w:cs="Times New Roman"/>
          <w:i w:val="0"/>
          <w:iCs w:val="0"/>
          <w:noProof/>
        </w:rPr>
        <w:t>3.</w:t>
      </w:r>
      <w:r w:rsidRPr="00421A49">
        <w:rPr>
          <w:rFonts w:ascii="Times New Roman" w:eastAsiaTheme="minorEastAsia" w:hAnsi="Times New Roman" w:cs="Times New Roman"/>
          <w:i w:val="0"/>
          <w:iCs w:val="0"/>
          <w:noProof/>
        </w:rPr>
        <w:tab/>
      </w:r>
      <w:r w:rsidRPr="00421A49">
        <w:rPr>
          <w:rFonts w:ascii="Times New Roman" w:hAnsi="Times New Roman" w:cs="Times New Roman"/>
          <w:i w:val="0"/>
          <w:iCs w:val="0"/>
          <w:noProof/>
        </w:rPr>
        <w:t xml:space="preserve">EXTERNAL INTERFACE REQUIREMENTS </w:t>
      </w:r>
      <w:r w:rsidRPr="00421A49">
        <w:rPr>
          <w:rFonts w:ascii="Times New Roman" w:hAnsi="Times New Roman" w:cs="Times New Roman"/>
          <w:i w:val="0"/>
          <w:iCs w:val="0"/>
          <w:noProof/>
          <w:highlight w:val="magenta"/>
        </w:rPr>
        <w:t>TBD</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_Toc153932723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10</w:t>
      </w:r>
      <w:r w:rsidRPr="00421A49">
        <w:rPr>
          <w:rFonts w:ascii="Times New Roman" w:hAnsi="Times New Roman" w:cs="Times New Roman"/>
          <w:i w:val="0"/>
          <w:iCs w:val="0"/>
          <w:noProof/>
        </w:rPr>
        <w:fldChar w:fldCharType="end"/>
      </w:r>
    </w:p>
    <w:p w14:paraId="785CC6B1" w14:textId="33C4D64D"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lastRenderedPageBreak/>
        <w:t>3.1</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User Interfaces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_Toc153932724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10</w:t>
      </w:r>
      <w:r w:rsidRPr="00421A49">
        <w:rPr>
          <w:rFonts w:ascii="Times New Roman" w:hAnsi="Times New Roman" w:cs="Times New Roman"/>
          <w:b w:val="0"/>
          <w:bCs w:val="0"/>
          <w:noProof/>
        </w:rPr>
        <w:fldChar w:fldCharType="end"/>
      </w:r>
    </w:p>
    <w:p w14:paraId="1A3F6B4A" w14:textId="34636D4E"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3.2</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Hardware Interfaces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_Toc153932725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10</w:t>
      </w:r>
      <w:r w:rsidRPr="00421A49">
        <w:rPr>
          <w:rFonts w:ascii="Times New Roman" w:hAnsi="Times New Roman" w:cs="Times New Roman"/>
          <w:b w:val="0"/>
          <w:bCs w:val="0"/>
          <w:noProof/>
        </w:rPr>
        <w:fldChar w:fldCharType="end"/>
      </w:r>
    </w:p>
    <w:p w14:paraId="0E03BA72" w14:textId="6FADB8F0"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3.3</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Software Interfaces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_Toc153932726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10</w:t>
      </w:r>
      <w:r w:rsidRPr="00421A49">
        <w:rPr>
          <w:rFonts w:ascii="Times New Roman" w:hAnsi="Times New Roman" w:cs="Times New Roman"/>
          <w:b w:val="0"/>
          <w:bCs w:val="0"/>
          <w:noProof/>
        </w:rPr>
        <w:fldChar w:fldCharType="end"/>
      </w:r>
    </w:p>
    <w:p w14:paraId="4014629C" w14:textId="75A82548"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3.4</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 xml:space="preserve">Communications Interfaces </w:t>
      </w:r>
      <w:r w:rsidRPr="00421A49">
        <w:rPr>
          <w:rFonts w:ascii="Times New Roman" w:hAnsi="Times New Roman" w:cs="Times New Roman"/>
          <w:b w:val="0"/>
          <w:bCs w:val="0"/>
          <w:noProof/>
          <w:highlight w:val="magenta"/>
        </w:rPr>
        <w:t>TBD</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_Toc153932727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11</w:t>
      </w:r>
      <w:r w:rsidRPr="00421A49">
        <w:rPr>
          <w:rFonts w:ascii="Times New Roman" w:hAnsi="Times New Roman" w:cs="Times New Roman"/>
          <w:b w:val="0"/>
          <w:bCs w:val="0"/>
          <w:noProof/>
        </w:rPr>
        <w:fldChar w:fldCharType="end"/>
      </w:r>
    </w:p>
    <w:p w14:paraId="6917C12D" w14:textId="1B80F99E"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i w:val="0"/>
          <w:iCs w:val="0"/>
          <w:noProof/>
        </w:rPr>
      </w:pPr>
      <w:r w:rsidRPr="00421A49">
        <w:rPr>
          <w:rFonts w:ascii="Times New Roman" w:hAnsi="Times New Roman" w:cs="Times New Roman"/>
          <w:i w:val="0"/>
          <w:iCs w:val="0"/>
          <w:noProof/>
        </w:rPr>
        <w:t>4.</w:t>
      </w:r>
      <w:r w:rsidRPr="00421A49">
        <w:rPr>
          <w:rFonts w:ascii="Times New Roman" w:eastAsiaTheme="minorEastAsia" w:hAnsi="Times New Roman" w:cs="Times New Roman"/>
          <w:i w:val="0"/>
          <w:iCs w:val="0"/>
          <w:noProof/>
        </w:rPr>
        <w:tab/>
      </w:r>
      <w:r w:rsidRPr="00421A49">
        <w:rPr>
          <w:rFonts w:ascii="Times New Roman" w:hAnsi="Times New Roman" w:cs="Times New Roman"/>
          <w:i w:val="0"/>
          <w:iCs w:val="0"/>
          <w:noProof/>
        </w:rPr>
        <w:t>SYSTEM FEATURES</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_Toc153932728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11</w:t>
      </w:r>
      <w:r w:rsidRPr="00421A49">
        <w:rPr>
          <w:rFonts w:ascii="Times New Roman" w:hAnsi="Times New Roman" w:cs="Times New Roman"/>
          <w:i w:val="0"/>
          <w:iCs w:val="0"/>
          <w:noProof/>
        </w:rPr>
        <w:fldChar w:fldCharType="end"/>
      </w:r>
    </w:p>
    <w:p w14:paraId="4F5AD8A1" w14:textId="7727C83D"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4.1</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Automated Flight Plan Execution</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_Toc153932729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11</w:t>
      </w:r>
      <w:r w:rsidRPr="00421A49">
        <w:rPr>
          <w:rFonts w:ascii="Times New Roman" w:hAnsi="Times New Roman" w:cs="Times New Roman"/>
          <w:b w:val="0"/>
          <w:bCs w:val="0"/>
          <w:noProof/>
        </w:rPr>
        <w:fldChar w:fldCharType="end"/>
      </w:r>
    </w:p>
    <w:p w14:paraId="6B3566F0" w14:textId="5FC3C491"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4.1.1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_Toc153932730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11</w:t>
      </w:r>
      <w:r w:rsidRPr="00421A49">
        <w:rPr>
          <w:rFonts w:ascii="Times New Roman" w:hAnsi="Times New Roman" w:cs="Times New Roman"/>
          <w:noProof/>
        </w:rPr>
        <w:fldChar w:fldCharType="end"/>
      </w:r>
    </w:p>
    <w:p w14:paraId="7ABAE5D7" w14:textId="1238A644"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4.2</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Dynamic Obstacle Avoidance</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_Toc153932731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12</w:t>
      </w:r>
      <w:r w:rsidRPr="00421A49">
        <w:rPr>
          <w:rFonts w:ascii="Times New Roman" w:hAnsi="Times New Roman" w:cs="Times New Roman"/>
          <w:b w:val="0"/>
          <w:bCs w:val="0"/>
          <w:noProof/>
        </w:rPr>
        <w:fldChar w:fldCharType="end"/>
      </w:r>
    </w:p>
    <w:p w14:paraId="6F107598" w14:textId="5732F31E"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4.2.1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_Toc153932732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12</w:t>
      </w:r>
      <w:r w:rsidRPr="00421A49">
        <w:rPr>
          <w:rFonts w:ascii="Times New Roman" w:hAnsi="Times New Roman" w:cs="Times New Roman"/>
          <w:noProof/>
        </w:rPr>
        <w:fldChar w:fldCharType="end"/>
      </w:r>
    </w:p>
    <w:p w14:paraId="657C383C" w14:textId="672CCD77"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4.3</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Real-Time Image Processing</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_Toc153932733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12</w:t>
      </w:r>
      <w:r w:rsidRPr="00421A49">
        <w:rPr>
          <w:rFonts w:ascii="Times New Roman" w:hAnsi="Times New Roman" w:cs="Times New Roman"/>
          <w:b w:val="0"/>
          <w:bCs w:val="0"/>
          <w:noProof/>
        </w:rPr>
        <w:fldChar w:fldCharType="end"/>
      </w:r>
    </w:p>
    <w:p w14:paraId="698644EA" w14:textId="0E9AAAD9"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4.3.1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_Toc153932734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12</w:t>
      </w:r>
      <w:r w:rsidRPr="00421A49">
        <w:rPr>
          <w:rFonts w:ascii="Times New Roman" w:hAnsi="Times New Roman" w:cs="Times New Roman"/>
          <w:noProof/>
        </w:rPr>
        <w:fldChar w:fldCharType="end"/>
      </w:r>
    </w:p>
    <w:p w14:paraId="5F0EAD28" w14:textId="2F59E844"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4.4</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Payload Management</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_Toc153932735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13</w:t>
      </w:r>
      <w:r w:rsidRPr="00421A49">
        <w:rPr>
          <w:rFonts w:ascii="Times New Roman" w:hAnsi="Times New Roman" w:cs="Times New Roman"/>
          <w:b w:val="0"/>
          <w:bCs w:val="0"/>
          <w:noProof/>
        </w:rPr>
        <w:fldChar w:fldCharType="end"/>
      </w:r>
    </w:p>
    <w:p w14:paraId="5115C3CD" w14:textId="0390B389"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4.4.1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_Toc153932736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13</w:t>
      </w:r>
      <w:r w:rsidRPr="00421A49">
        <w:rPr>
          <w:rFonts w:ascii="Times New Roman" w:hAnsi="Times New Roman" w:cs="Times New Roman"/>
          <w:noProof/>
        </w:rPr>
        <w:fldChar w:fldCharType="end"/>
      </w:r>
    </w:p>
    <w:p w14:paraId="4B057B5E" w14:textId="116C4B0C"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4.5</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Emergency Response Handling</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_Toc153932737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13</w:t>
      </w:r>
      <w:r w:rsidRPr="00421A49">
        <w:rPr>
          <w:rFonts w:ascii="Times New Roman" w:hAnsi="Times New Roman" w:cs="Times New Roman"/>
          <w:b w:val="0"/>
          <w:bCs w:val="0"/>
          <w:noProof/>
        </w:rPr>
        <w:fldChar w:fldCharType="end"/>
      </w:r>
    </w:p>
    <w:p w14:paraId="2C5AB491" w14:textId="2CCDA81F"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4.5.1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_Toc153932738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13</w:t>
      </w:r>
      <w:r w:rsidRPr="00421A49">
        <w:rPr>
          <w:rFonts w:ascii="Times New Roman" w:hAnsi="Times New Roman" w:cs="Times New Roman"/>
          <w:noProof/>
        </w:rPr>
        <w:fldChar w:fldCharType="end"/>
      </w:r>
    </w:p>
    <w:p w14:paraId="2ECDFC56" w14:textId="63485ECF"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4.6</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Telemetry and Communication</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_Toc153932739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14</w:t>
      </w:r>
      <w:r w:rsidRPr="00421A49">
        <w:rPr>
          <w:rFonts w:ascii="Times New Roman" w:hAnsi="Times New Roman" w:cs="Times New Roman"/>
          <w:b w:val="0"/>
          <w:bCs w:val="0"/>
          <w:noProof/>
        </w:rPr>
        <w:fldChar w:fldCharType="end"/>
      </w:r>
    </w:p>
    <w:p w14:paraId="2F564B08" w14:textId="031062A0"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4.6.1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_Toc153932740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14</w:t>
      </w:r>
      <w:r w:rsidRPr="00421A49">
        <w:rPr>
          <w:rFonts w:ascii="Times New Roman" w:hAnsi="Times New Roman" w:cs="Times New Roman"/>
          <w:noProof/>
        </w:rPr>
        <w:fldChar w:fldCharType="end"/>
      </w:r>
    </w:p>
    <w:p w14:paraId="1C8938F1" w14:textId="0575E67B"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4.7</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Maintenance and Diagnostic Tools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_Toc153932741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15</w:t>
      </w:r>
      <w:r w:rsidRPr="00421A49">
        <w:rPr>
          <w:rFonts w:ascii="Times New Roman" w:hAnsi="Times New Roman" w:cs="Times New Roman"/>
          <w:b w:val="0"/>
          <w:bCs w:val="0"/>
          <w:noProof/>
        </w:rPr>
        <w:fldChar w:fldCharType="end"/>
      </w:r>
    </w:p>
    <w:p w14:paraId="575A3085" w14:textId="015277A4"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4.7.1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_Toc153932742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15</w:t>
      </w:r>
      <w:r w:rsidRPr="00421A49">
        <w:rPr>
          <w:rFonts w:ascii="Times New Roman" w:hAnsi="Times New Roman" w:cs="Times New Roman"/>
          <w:noProof/>
        </w:rPr>
        <w:fldChar w:fldCharType="end"/>
      </w:r>
    </w:p>
    <w:p w14:paraId="3A043648" w14:textId="35B559A3" w:rsidR="00421A49" w:rsidRPr="00421A49" w:rsidRDefault="00421A49" w:rsidP="00421A49">
      <w:pPr>
        <w:pStyle w:val="TOC2"/>
        <w:tabs>
          <w:tab w:val="left" w:pos="960"/>
          <w:tab w:val="right" w:leader="dot" w:pos="9638"/>
        </w:tabs>
        <w:spacing w:line="480" w:lineRule="auto"/>
        <w:rPr>
          <w:rFonts w:ascii="Times New Roman" w:eastAsiaTheme="minorEastAsia" w:hAnsi="Times New Roman" w:cs="Times New Roman"/>
          <w:b w:val="0"/>
          <w:bCs w:val="0"/>
          <w:noProof/>
          <w:sz w:val="24"/>
          <w:szCs w:val="24"/>
        </w:rPr>
      </w:pPr>
      <w:r w:rsidRPr="00421A49">
        <w:rPr>
          <w:rFonts w:ascii="Times New Roman" w:hAnsi="Times New Roman" w:cs="Times New Roman"/>
          <w:b w:val="0"/>
          <w:bCs w:val="0"/>
          <w:noProof/>
        </w:rPr>
        <w:t>4.8</w:t>
      </w:r>
      <w:r w:rsidRPr="00421A49">
        <w:rPr>
          <w:rFonts w:ascii="Times New Roman" w:eastAsiaTheme="minorEastAsia" w:hAnsi="Times New Roman" w:cs="Times New Roman"/>
          <w:b w:val="0"/>
          <w:bCs w:val="0"/>
          <w:noProof/>
          <w:sz w:val="24"/>
          <w:szCs w:val="24"/>
        </w:rPr>
        <w:tab/>
      </w:r>
      <w:r w:rsidRPr="00421A49">
        <w:rPr>
          <w:rFonts w:ascii="Times New Roman" w:hAnsi="Times New Roman" w:cs="Times New Roman"/>
          <w:b w:val="0"/>
          <w:bCs w:val="0"/>
          <w:noProof/>
        </w:rPr>
        <w:t>Customizable Alerts</w:t>
      </w:r>
      <w:r w:rsidRPr="00421A49">
        <w:rPr>
          <w:rFonts w:ascii="Times New Roman" w:hAnsi="Times New Roman" w:cs="Times New Roman"/>
          <w:b w:val="0"/>
          <w:bCs w:val="0"/>
          <w:noProof/>
        </w:rPr>
        <w:tab/>
      </w:r>
      <w:r w:rsidRPr="00421A49">
        <w:rPr>
          <w:rFonts w:ascii="Times New Roman" w:hAnsi="Times New Roman" w:cs="Times New Roman"/>
          <w:b w:val="0"/>
          <w:bCs w:val="0"/>
          <w:noProof/>
        </w:rPr>
        <w:fldChar w:fldCharType="begin"/>
      </w:r>
      <w:r w:rsidRPr="00421A49">
        <w:rPr>
          <w:rFonts w:ascii="Times New Roman" w:hAnsi="Times New Roman" w:cs="Times New Roman"/>
          <w:b w:val="0"/>
          <w:bCs w:val="0"/>
          <w:noProof/>
        </w:rPr>
        <w:instrText xml:space="preserve"> PAGEREF _Toc153932743 \h </w:instrText>
      </w:r>
      <w:r w:rsidRPr="00421A49">
        <w:rPr>
          <w:rFonts w:ascii="Times New Roman" w:hAnsi="Times New Roman" w:cs="Times New Roman"/>
          <w:b w:val="0"/>
          <w:bCs w:val="0"/>
          <w:noProof/>
        </w:rPr>
      </w:r>
      <w:r w:rsidRPr="00421A49">
        <w:rPr>
          <w:rFonts w:ascii="Times New Roman" w:hAnsi="Times New Roman" w:cs="Times New Roman"/>
          <w:b w:val="0"/>
          <w:bCs w:val="0"/>
          <w:noProof/>
        </w:rPr>
        <w:fldChar w:fldCharType="separate"/>
      </w:r>
      <w:r w:rsidR="00590FF3">
        <w:rPr>
          <w:rFonts w:ascii="Times New Roman" w:hAnsi="Times New Roman" w:cs="Times New Roman"/>
          <w:b w:val="0"/>
          <w:bCs w:val="0"/>
          <w:noProof/>
        </w:rPr>
        <w:t>15</w:t>
      </w:r>
      <w:r w:rsidRPr="00421A49">
        <w:rPr>
          <w:rFonts w:ascii="Times New Roman" w:hAnsi="Times New Roman" w:cs="Times New Roman"/>
          <w:b w:val="0"/>
          <w:bCs w:val="0"/>
          <w:noProof/>
        </w:rPr>
        <w:fldChar w:fldCharType="end"/>
      </w:r>
    </w:p>
    <w:p w14:paraId="4EA34B70" w14:textId="75837386" w:rsidR="00421A49" w:rsidRPr="00421A49" w:rsidRDefault="00421A49" w:rsidP="00421A49">
      <w:pPr>
        <w:pStyle w:val="TOC3"/>
        <w:tabs>
          <w:tab w:val="left" w:pos="1200"/>
          <w:tab w:val="right" w:leader="dot" w:pos="9638"/>
        </w:tabs>
        <w:spacing w:line="480" w:lineRule="auto"/>
        <w:rPr>
          <w:rFonts w:ascii="Times New Roman" w:eastAsiaTheme="minorEastAsia" w:hAnsi="Times New Roman" w:cs="Times New Roman"/>
          <w:noProof/>
          <w:sz w:val="24"/>
          <w:szCs w:val="24"/>
        </w:rPr>
      </w:pPr>
      <w:r w:rsidRPr="00421A49">
        <w:rPr>
          <w:rFonts w:ascii="Times New Roman" w:hAnsi="Times New Roman" w:cs="Times New Roman"/>
          <w:noProof/>
        </w:rPr>
        <w:t>4.8.1</w:t>
      </w:r>
      <w:r w:rsidRPr="00421A49">
        <w:rPr>
          <w:rFonts w:ascii="Times New Roman" w:eastAsiaTheme="minorEastAsia" w:hAnsi="Times New Roman" w:cs="Times New Roman"/>
          <w:noProof/>
          <w:sz w:val="24"/>
          <w:szCs w:val="24"/>
        </w:rPr>
        <w:tab/>
      </w:r>
      <w:r w:rsidRPr="00421A49">
        <w:rPr>
          <w:rFonts w:ascii="Times New Roman" w:hAnsi="Times New Roman" w:cs="Times New Roman"/>
          <w:noProof/>
        </w:rPr>
        <w:t>Functional Requirements</w:t>
      </w:r>
      <w:r w:rsidRPr="00421A49">
        <w:rPr>
          <w:rFonts w:ascii="Times New Roman" w:hAnsi="Times New Roman" w:cs="Times New Roman"/>
          <w:noProof/>
        </w:rPr>
        <w:tab/>
      </w:r>
      <w:r w:rsidRPr="00421A49">
        <w:rPr>
          <w:rFonts w:ascii="Times New Roman" w:hAnsi="Times New Roman" w:cs="Times New Roman"/>
          <w:noProof/>
        </w:rPr>
        <w:fldChar w:fldCharType="begin"/>
      </w:r>
      <w:r w:rsidRPr="00421A49">
        <w:rPr>
          <w:rFonts w:ascii="Times New Roman" w:hAnsi="Times New Roman" w:cs="Times New Roman"/>
          <w:noProof/>
        </w:rPr>
        <w:instrText xml:space="preserve"> PAGEREF _Toc153932744 \h </w:instrText>
      </w:r>
      <w:r w:rsidRPr="00421A49">
        <w:rPr>
          <w:rFonts w:ascii="Times New Roman" w:hAnsi="Times New Roman" w:cs="Times New Roman"/>
          <w:noProof/>
        </w:rPr>
      </w:r>
      <w:r w:rsidRPr="00421A49">
        <w:rPr>
          <w:rFonts w:ascii="Times New Roman" w:hAnsi="Times New Roman" w:cs="Times New Roman"/>
          <w:noProof/>
        </w:rPr>
        <w:fldChar w:fldCharType="separate"/>
      </w:r>
      <w:r w:rsidR="00590FF3">
        <w:rPr>
          <w:rFonts w:ascii="Times New Roman" w:hAnsi="Times New Roman" w:cs="Times New Roman"/>
          <w:noProof/>
        </w:rPr>
        <w:t>15</w:t>
      </w:r>
      <w:r w:rsidRPr="00421A49">
        <w:rPr>
          <w:rFonts w:ascii="Times New Roman" w:hAnsi="Times New Roman" w:cs="Times New Roman"/>
          <w:noProof/>
        </w:rPr>
        <w:fldChar w:fldCharType="end"/>
      </w:r>
    </w:p>
    <w:p w14:paraId="6991D503" w14:textId="78450D17" w:rsidR="00421A49" w:rsidRPr="00421A49" w:rsidRDefault="00421A49" w:rsidP="00421A49">
      <w:pPr>
        <w:pStyle w:val="TOC1"/>
        <w:tabs>
          <w:tab w:val="left" w:pos="480"/>
          <w:tab w:val="right" w:leader="dot" w:pos="9638"/>
        </w:tabs>
        <w:spacing w:line="480" w:lineRule="auto"/>
        <w:rPr>
          <w:rFonts w:ascii="Times New Roman" w:eastAsiaTheme="minorEastAsia" w:hAnsi="Times New Roman" w:cs="Times New Roman"/>
          <w:b w:val="0"/>
          <w:bCs w:val="0"/>
          <w:i w:val="0"/>
          <w:iCs w:val="0"/>
          <w:noProof/>
        </w:rPr>
      </w:pPr>
      <w:r w:rsidRPr="00421A49">
        <w:rPr>
          <w:rFonts w:ascii="Times New Roman" w:hAnsi="Times New Roman" w:cs="Times New Roman"/>
          <w:i w:val="0"/>
          <w:iCs w:val="0"/>
          <w:noProof/>
        </w:rPr>
        <w:t>5.</w:t>
      </w:r>
      <w:r w:rsidRPr="00421A49">
        <w:rPr>
          <w:rFonts w:ascii="Times New Roman" w:eastAsiaTheme="minorEastAsia" w:hAnsi="Times New Roman" w:cs="Times New Roman"/>
          <w:b w:val="0"/>
          <w:bCs w:val="0"/>
          <w:i w:val="0"/>
          <w:iCs w:val="0"/>
          <w:noProof/>
        </w:rPr>
        <w:tab/>
      </w:r>
      <w:r w:rsidRPr="00421A49">
        <w:rPr>
          <w:rFonts w:ascii="Times New Roman" w:hAnsi="Times New Roman" w:cs="Times New Roman"/>
          <w:i w:val="0"/>
          <w:iCs w:val="0"/>
          <w:noProof/>
        </w:rPr>
        <w:t>OTHER REQUIREMENTS</w:t>
      </w:r>
      <w:r w:rsidRPr="00421A49">
        <w:rPr>
          <w:rFonts w:ascii="Times New Roman" w:hAnsi="Times New Roman" w:cs="Times New Roman"/>
          <w:i w:val="0"/>
          <w:iCs w:val="0"/>
          <w:noProof/>
        </w:rPr>
        <w:tab/>
      </w:r>
      <w:r w:rsidRPr="00421A49">
        <w:rPr>
          <w:rFonts w:ascii="Times New Roman" w:hAnsi="Times New Roman" w:cs="Times New Roman"/>
          <w:i w:val="0"/>
          <w:iCs w:val="0"/>
          <w:noProof/>
        </w:rPr>
        <w:fldChar w:fldCharType="begin"/>
      </w:r>
      <w:r w:rsidRPr="00421A49">
        <w:rPr>
          <w:rFonts w:ascii="Times New Roman" w:hAnsi="Times New Roman" w:cs="Times New Roman"/>
          <w:i w:val="0"/>
          <w:iCs w:val="0"/>
          <w:noProof/>
        </w:rPr>
        <w:instrText xml:space="preserve"> PAGEREF _Toc153932745 \h </w:instrText>
      </w:r>
      <w:r w:rsidRPr="00421A49">
        <w:rPr>
          <w:rFonts w:ascii="Times New Roman" w:hAnsi="Times New Roman" w:cs="Times New Roman"/>
          <w:i w:val="0"/>
          <w:iCs w:val="0"/>
          <w:noProof/>
        </w:rPr>
      </w:r>
      <w:r w:rsidRPr="00421A49">
        <w:rPr>
          <w:rFonts w:ascii="Times New Roman" w:hAnsi="Times New Roman" w:cs="Times New Roman"/>
          <w:i w:val="0"/>
          <w:iCs w:val="0"/>
          <w:noProof/>
        </w:rPr>
        <w:fldChar w:fldCharType="separate"/>
      </w:r>
      <w:r w:rsidR="00590FF3">
        <w:rPr>
          <w:rFonts w:ascii="Times New Roman" w:hAnsi="Times New Roman" w:cs="Times New Roman"/>
          <w:i w:val="0"/>
          <w:iCs w:val="0"/>
          <w:noProof/>
        </w:rPr>
        <w:t>15</w:t>
      </w:r>
      <w:r w:rsidRPr="00421A49">
        <w:rPr>
          <w:rFonts w:ascii="Times New Roman" w:hAnsi="Times New Roman" w:cs="Times New Roman"/>
          <w:i w:val="0"/>
          <w:iCs w:val="0"/>
          <w:noProof/>
        </w:rPr>
        <w:fldChar w:fldCharType="end"/>
      </w:r>
    </w:p>
    <w:p w14:paraId="674A9CC1" w14:textId="679F048D" w:rsidR="00B36740" w:rsidRPr="00D5648E" w:rsidRDefault="00421A49" w:rsidP="00A9115F">
      <w:pPr>
        <w:pStyle w:val="ByLine"/>
        <w:spacing w:line="480" w:lineRule="auto"/>
        <w:jc w:val="left"/>
        <w:rPr>
          <w:rFonts w:ascii="Times New Roman" w:hAnsi="Times New Roman"/>
          <w:sz w:val="24"/>
          <w:szCs w:val="24"/>
        </w:rPr>
      </w:pPr>
      <w:r w:rsidRPr="00421A49">
        <w:rPr>
          <w:rFonts w:ascii="Times New Roman" w:hAnsi="Times New Roman"/>
          <w:sz w:val="24"/>
          <w:szCs w:val="24"/>
        </w:rPr>
        <w:fldChar w:fldCharType="end"/>
      </w:r>
    </w:p>
    <w:p w14:paraId="346C7C25" w14:textId="77777777" w:rsidR="00B57304" w:rsidRPr="00D5648E" w:rsidRDefault="00EF21D0" w:rsidP="00A9115F">
      <w:pPr>
        <w:pStyle w:val="Heading1"/>
        <w:spacing w:line="480" w:lineRule="auto"/>
      </w:pPr>
      <w:bookmarkStart w:id="0" w:name="_Toc153932268"/>
      <w:bookmarkStart w:id="1" w:name="_Toc153932703"/>
      <w:r w:rsidRPr="00D5648E">
        <w:lastRenderedPageBreak/>
        <w:t>INTRODUCTION</w:t>
      </w:r>
      <w:bookmarkEnd w:id="0"/>
      <w:bookmarkEnd w:id="1"/>
    </w:p>
    <w:p w14:paraId="40E35DB9" w14:textId="3B2AE00E" w:rsidR="00EF21D0" w:rsidRPr="00D5648E" w:rsidRDefault="00EF21D0" w:rsidP="00A9115F">
      <w:pPr>
        <w:pStyle w:val="Heading2"/>
        <w:spacing w:line="480" w:lineRule="auto"/>
      </w:pPr>
      <w:bookmarkStart w:id="2" w:name="_Toc153932269"/>
      <w:bookmarkStart w:id="3" w:name="_Toc153932704"/>
      <w:r w:rsidRPr="00D5648E">
        <w:t>Purpose</w:t>
      </w:r>
      <w:r w:rsidR="006B45D2" w:rsidRPr="00D5648E">
        <w:t xml:space="preserve"> and Scope</w:t>
      </w:r>
      <w:bookmarkEnd w:id="2"/>
      <w:bookmarkEnd w:id="3"/>
    </w:p>
    <w:p w14:paraId="213DA346" w14:textId="636773D0" w:rsidR="00652FCB" w:rsidRPr="00D5648E" w:rsidRDefault="00652FCB"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This Software Requirements Specification (SRS) document details the requirements for the “</w:t>
      </w:r>
      <w:r w:rsidR="00A55984" w:rsidRPr="00D5648E">
        <w:rPr>
          <w:rFonts w:ascii="Times New Roman" w:hAnsi="Times New Roman"/>
          <w:i w:val="0"/>
          <w:sz w:val="24"/>
          <w:szCs w:val="24"/>
        </w:rPr>
        <w:t>Aerial Routing and Operational Logistics Integration Code,</w:t>
      </w:r>
      <w:r w:rsidRPr="00D5648E">
        <w:rPr>
          <w:rFonts w:ascii="Times New Roman" w:hAnsi="Times New Roman"/>
          <w:i w:val="0"/>
          <w:sz w:val="24"/>
          <w:szCs w:val="24"/>
        </w:rPr>
        <w:t>” hereafter referred to as “</w:t>
      </w:r>
      <w:r w:rsidR="00A55984" w:rsidRPr="00D5648E">
        <w:rPr>
          <w:rFonts w:ascii="Times New Roman" w:hAnsi="Times New Roman"/>
          <w:i w:val="0"/>
          <w:sz w:val="24"/>
          <w:szCs w:val="24"/>
        </w:rPr>
        <w:t>AEROLOGIC</w:t>
      </w:r>
      <w:r w:rsidRPr="00D5648E">
        <w:rPr>
          <w:rFonts w:ascii="Times New Roman" w:hAnsi="Times New Roman"/>
          <w:i w:val="0"/>
          <w:sz w:val="24"/>
          <w:szCs w:val="24"/>
        </w:rPr>
        <w:t>.” Developed for the</w:t>
      </w:r>
      <w:r w:rsidR="006B45D2" w:rsidRPr="00D5648E">
        <w:rPr>
          <w:rFonts w:ascii="Times New Roman" w:hAnsi="Times New Roman"/>
          <w:i w:val="0"/>
          <w:sz w:val="24"/>
          <w:szCs w:val="24"/>
        </w:rPr>
        <w:t xml:space="preserve"> </w:t>
      </w:r>
      <w:r w:rsidRPr="00D5648E">
        <w:rPr>
          <w:rFonts w:ascii="Times New Roman" w:hAnsi="Times New Roman"/>
          <w:i w:val="0"/>
          <w:sz w:val="24"/>
          <w:szCs w:val="24"/>
        </w:rPr>
        <w:t>Student Unmanned Aerial Systems (SUAS) Competitio</w:t>
      </w:r>
      <w:r w:rsidR="006B45D2" w:rsidRPr="00D5648E">
        <w:rPr>
          <w:rFonts w:ascii="Times New Roman" w:hAnsi="Times New Roman"/>
          <w:i w:val="0"/>
          <w:sz w:val="24"/>
          <w:szCs w:val="24"/>
        </w:rPr>
        <w:t xml:space="preserve">n </w:t>
      </w:r>
      <w:r w:rsidRPr="00D5648E">
        <w:rPr>
          <w:rFonts w:ascii="Times New Roman" w:hAnsi="Times New Roman"/>
          <w:i w:val="0"/>
          <w:sz w:val="24"/>
          <w:szCs w:val="24"/>
        </w:rPr>
        <w:t>[</w:t>
      </w:r>
      <w:hyperlink w:anchor="_Student_Unmanned_Aerial" w:history="1">
        <w:r w:rsidR="00FE21FF" w:rsidRPr="00FE21FF">
          <w:rPr>
            <w:rStyle w:val="Hyperlink"/>
            <w:rFonts w:ascii="Times New Roman" w:hAnsi="Times New Roman"/>
            <w:i w:val="0"/>
            <w:sz w:val="24"/>
            <w:szCs w:val="24"/>
          </w:rPr>
          <w:t>1.5.1</w:t>
        </w:r>
      </w:hyperlink>
      <w:r w:rsidRPr="00D5648E">
        <w:rPr>
          <w:rFonts w:ascii="Times New Roman" w:hAnsi="Times New Roman"/>
          <w:i w:val="0"/>
          <w:sz w:val="24"/>
          <w:szCs w:val="24"/>
        </w:rPr>
        <w:t xml:space="preserve">]. </w:t>
      </w:r>
      <w:r w:rsidR="006B45D2" w:rsidRPr="00D5648E">
        <w:rPr>
          <w:rFonts w:ascii="Times New Roman" w:hAnsi="Times New Roman"/>
          <w:i w:val="0"/>
          <w:sz w:val="24"/>
          <w:szCs w:val="24"/>
        </w:rPr>
        <w:t xml:space="preserve">It aims to define the software functionalities and specifications necessary for autonomous flight, navigation, obstacle avoidance, and precise package delivery tasks stipulated in the SUAS 2024 </w:t>
      </w:r>
      <w:r w:rsidR="00873719">
        <w:rPr>
          <w:rFonts w:ascii="Times New Roman" w:hAnsi="Times New Roman"/>
          <w:i w:val="0"/>
          <w:sz w:val="24"/>
          <w:szCs w:val="24"/>
        </w:rPr>
        <w:t xml:space="preserve">Competition </w:t>
      </w:r>
      <w:r w:rsidR="006B45D2" w:rsidRPr="00D5648E">
        <w:rPr>
          <w:rFonts w:ascii="Times New Roman" w:hAnsi="Times New Roman"/>
          <w:i w:val="0"/>
          <w:sz w:val="24"/>
          <w:szCs w:val="24"/>
        </w:rPr>
        <w:t>rules.</w:t>
      </w:r>
    </w:p>
    <w:p w14:paraId="31F8B0F1" w14:textId="5DA8D963" w:rsidR="00EF21D0" w:rsidRPr="00D5648E" w:rsidRDefault="00EF21D0" w:rsidP="00A9115F">
      <w:pPr>
        <w:pStyle w:val="Heading2"/>
        <w:spacing w:line="480" w:lineRule="auto"/>
      </w:pPr>
      <w:bookmarkStart w:id="4" w:name="_Document_Conventions"/>
      <w:bookmarkStart w:id="5" w:name="_Toc153932270"/>
      <w:bookmarkStart w:id="6" w:name="_Toc153932705"/>
      <w:bookmarkEnd w:id="4"/>
      <w:r w:rsidRPr="00D5648E">
        <w:t>Document Conventions</w:t>
      </w:r>
      <w:bookmarkEnd w:id="5"/>
      <w:bookmarkEnd w:id="6"/>
    </w:p>
    <w:p w14:paraId="1A9684B6" w14:textId="0753E40E" w:rsidR="00652FCB" w:rsidRPr="00D5648E" w:rsidRDefault="00B0274E" w:rsidP="00B0274E">
      <w:pPr>
        <w:spacing w:line="480" w:lineRule="auto"/>
        <w:rPr>
          <w:rFonts w:ascii="Times New Roman" w:hAnsi="Times New Roman"/>
        </w:rPr>
      </w:pPr>
      <w:r w:rsidRPr="00D5648E">
        <w:rPr>
          <w:rFonts w:ascii="Times New Roman" w:hAnsi="Times New Roman"/>
        </w:rPr>
        <w:t xml:space="preserve">This SRS uses </w:t>
      </w:r>
      <w:r w:rsidRPr="00D5648E">
        <w:rPr>
          <w:rFonts w:ascii="Times New Roman" w:hAnsi="Times New Roman"/>
          <w:b/>
          <w:bCs/>
        </w:rPr>
        <w:t>bold</w:t>
      </w:r>
      <w:r w:rsidRPr="00D5648E">
        <w:rPr>
          <w:rFonts w:ascii="Times New Roman" w:hAnsi="Times New Roman"/>
        </w:rPr>
        <w:t xml:space="preserve"> for section headings and </w:t>
      </w:r>
      <w:r w:rsidRPr="00D5648E">
        <w:rPr>
          <w:rFonts w:ascii="Times New Roman" w:hAnsi="Times New Roman"/>
          <w:i/>
          <w:iCs/>
        </w:rPr>
        <w:t>italic</w:t>
      </w:r>
      <w:r w:rsidRPr="00D5648E">
        <w:rPr>
          <w:rFonts w:ascii="Times New Roman" w:hAnsi="Times New Roman"/>
        </w:rPr>
        <w:t xml:space="preserve"> for emphasis. Each requirement is uniquely identified with a tag, such as R</w:t>
      </w:r>
      <w:r w:rsidR="00652FCB" w:rsidRPr="00D5648E">
        <w:rPr>
          <w:rFonts w:ascii="Times New Roman" w:hAnsi="Times New Roman"/>
        </w:rPr>
        <w:t xml:space="preserve"> </w:t>
      </w:r>
      <w:r w:rsidRPr="00D5648E">
        <w:rPr>
          <w:rFonts w:ascii="Times New Roman" w:hAnsi="Times New Roman"/>
        </w:rPr>
        <w:t>1</w:t>
      </w:r>
      <w:r w:rsidR="00652FCB" w:rsidRPr="00D5648E">
        <w:rPr>
          <w:rFonts w:ascii="Times New Roman" w:hAnsi="Times New Roman"/>
        </w:rPr>
        <w:t>.1</w:t>
      </w:r>
      <w:r w:rsidRPr="00D5648E">
        <w:rPr>
          <w:rFonts w:ascii="Times New Roman" w:hAnsi="Times New Roman"/>
        </w:rPr>
        <w:t>, R</w:t>
      </w:r>
      <w:r w:rsidR="00652FCB" w:rsidRPr="00D5648E">
        <w:rPr>
          <w:rFonts w:ascii="Times New Roman" w:hAnsi="Times New Roman"/>
        </w:rPr>
        <w:t xml:space="preserve"> 4.7</w:t>
      </w:r>
      <w:r w:rsidRPr="00D5648E">
        <w:rPr>
          <w:rFonts w:ascii="Times New Roman" w:hAnsi="Times New Roman"/>
        </w:rPr>
        <w:t xml:space="preserve">, etc., for easy reference. </w:t>
      </w:r>
      <w:hyperlink w:anchor="_Document_Conventions" w:history="1">
        <w:r w:rsidRPr="00D5648E">
          <w:rPr>
            <w:rStyle w:val="Hyperlink"/>
            <w:rFonts w:ascii="Times New Roman" w:hAnsi="Times New Roman"/>
          </w:rPr>
          <w:t xml:space="preserve">Blue </w:t>
        </w:r>
        <w:r w:rsidR="00075B5E" w:rsidRPr="00D5648E">
          <w:rPr>
            <w:rStyle w:val="Hyperlink"/>
            <w:rFonts w:ascii="Times New Roman" w:hAnsi="Times New Roman"/>
          </w:rPr>
          <w:t xml:space="preserve">underlined </w:t>
        </w:r>
        <w:r w:rsidRPr="00D5648E">
          <w:rPr>
            <w:rStyle w:val="Hyperlink"/>
            <w:rFonts w:ascii="Times New Roman" w:hAnsi="Times New Roman"/>
          </w:rPr>
          <w:t>text</w:t>
        </w:r>
      </w:hyperlink>
      <w:r w:rsidRPr="00D5648E">
        <w:rPr>
          <w:rFonts w:ascii="Times New Roman" w:hAnsi="Times New Roman"/>
        </w:rPr>
        <w:t xml:space="preserve"> indicates hyperlinks or references to other sections or documents. Readers should refer to the </w:t>
      </w:r>
      <w:hyperlink w:anchor="_Glossary" w:history="1">
        <w:r w:rsidRPr="00873719">
          <w:rPr>
            <w:rStyle w:val="Hyperlink"/>
            <w:rFonts w:ascii="Times New Roman" w:hAnsi="Times New Roman"/>
          </w:rPr>
          <w:t>glossary</w:t>
        </w:r>
      </w:hyperlink>
      <w:r w:rsidRPr="00D5648E">
        <w:rPr>
          <w:rFonts w:ascii="Times New Roman" w:hAnsi="Times New Roman"/>
        </w:rPr>
        <w:t xml:space="preserve"> for definitions of technical terms.</w:t>
      </w:r>
    </w:p>
    <w:p w14:paraId="0A5F353B" w14:textId="77777777" w:rsidR="00652FCB" w:rsidRPr="00D5648E" w:rsidRDefault="00652FCB" w:rsidP="00B0274E">
      <w:pPr>
        <w:spacing w:line="480" w:lineRule="auto"/>
        <w:rPr>
          <w:rFonts w:ascii="Times New Roman" w:hAnsi="Times New Roman"/>
        </w:rPr>
      </w:pPr>
    </w:p>
    <w:p w14:paraId="4F52EF22" w14:textId="4D54B620" w:rsidR="00652FCB" w:rsidRPr="00D5648E" w:rsidRDefault="00B0274E" w:rsidP="00B0274E">
      <w:pPr>
        <w:spacing w:line="480" w:lineRule="auto"/>
        <w:rPr>
          <w:rFonts w:ascii="Times New Roman" w:hAnsi="Times New Roman"/>
        </w:rPr>
      </w:pPr>
      <w:r w:rsidRPr="00D5648E">
        <w:rPr>
          <w:rFonts w:ascii="Times New Roman" w:hAnsi="Times New Roman"/>
        </w:rPr>
        <w:t>Each version of this document is systematically numbered to track updates and changes over time. The versioning follows a Major.Minor.Patch scheme. A change in the “Major” number indicates significant revisions or overhauls, the “Minor” number reflects smaller updates or additions, and the “Patch” number denotes minor edits or corrections.</w:t>
      </w:r>
      <w:r w:rsidR="00873719">
        <w:rPr>
          <w:rFonts w:ascii="Times New Roman" w:hAnsi="Times New Roman"/>
        </w:rPr>
        <w:t xml:space="preserve"> Historical versions can be found on the Documentation GitHub Repository [</w:t>
      </w:r>
      <w:hyperlink w:anchor="_Documentation_GitHub_Repository" w:history="1">
        <w:r w:rsidR="00873719" w:rsidRPr="00873719">
          <w:rPr>
            <w:rStyle w:val="Hyperlink"/>
            <w:rFonts w:ascii="Times New Roman" w:hAnsi="Times New Roman"/>
          </w:rPr>
          <w:t>1.5.4</w:t>
        </w:r>
      </w:hyperlink>
      <w:r w:rsidR="00873719">
        <w:rPr>
          <w:rFonts w:ascii="Times New Roman" w:hAnsi="Times New Roman"/>
        </w:rPr>
        <w:t>].</w:t>
      </w:r>
      <w:r w:rsidR="00421A49">
        <w:rPr>
          <w:rFonts w:ascii="Times New Roman" w:hAnsi="Times New Roman"/>
        </w:rPr>
        <w:t xml:space="preserve"> Versions starting with 0.X.X are considered unfinished.</w:t>
      </w:r>
    </w:p>
    <w:p w14:paraId="679C2F2B" w14:textId="77777777" w:rsidR="00EF21D0" w:rsidRPr="00D5648E" w:rsidRDefault="001A16C9" w:rsidP="00A9115F">
      <w:pPr>
        <w:pStyle w:val="Heading2"/>
        <w:spacing w:line="480" w:lineRule="auto"/>
      </w:pPr>
      <w:bookmarkStart w:id="7" w:name="_Toc153932271"/>
      <w:bookmarkStart w:id="8" w:name="_Toc153932706"/>
      <w:r w:rsidRPr="00D5648E">
        <w:lastRenderedPageBreak/>
        <w:t>Intended Audience and Reading Suggestions</w:t>
      </w:r>
      <w:bookmarkEnd w:id="7"/>
      <w:bookmarkEnd w:id="8"/>
    </w:p>
    <w:p w14:paraId="092F9D9A" w14:textId="1C11F56E" w:rsidR="00076DBC" w:rsidRPr="00D5648E" w:rsidRDefault="00076DBC" w:rsidP="00873719">
      <w:pPr>
        <w:pStyle w:val="template"/>
        <w:spacing w:line="480" w:lineRule="auto"/>
        <w:rPr>
          <w:rFonts w:ascii="Times New Roman" w:hAnsi="Times New Roman"/>
          <w:i w:val="0"/>
          <w:sz w:val="24"/>
          <w:szCs w:val="24"/>
        </w:rPr>
      </w:pPr>
      <w:r w:rsidRPr="00D5648E">
        <w:rPr>
          <w:rFonts w:ascii="Times New Roman" w:hAnsi="Times New Roman"/>
          <w:i w:val="0"/>
          <w:sz w:val="24"/>
          <w:szCs w:val="24"/>
        </w:rPr>
        <w:t xml:space="preserve">This document is primarily intended for the current developers of the AEROLOGIC software, as well as future developers and contributors who wish to understand or enhance the software’s functionalities. It is also </w:t>
      </w:r>
      <w:r w:rsidR="00873719">
        <w:rPr>
          <w:rFonts w:ascii="Times New Roman" w:hAnsi="Times New Roman"/>
          <w:i w:val="0"/>
          <w:sz w:val="24"/>
          <w:szCs w:val="24"/>
        </w:rPr>
        <w:t>suitable</w:t>
      </w:r>
      <w:r w:rsidRPr="00D5648E">
        <w:rPr>
          <w:rFonts w:ascii="Times New Roman" w:hAnsi="Times New Roman"/>
          <w:i w:val="0"/>
          <w:sz w:val="24"/>
          <w:szCs w:val="24"/>
        </w:rPr>
        <w:t xml:space="preserve"> for project managers overseeing the development lifestyle</w:t>
      </w:r>
      <w:r w:rsidR="00873719">
        <w:rPr>
          <w:rFonts w:ascii="Times New Roman" w:hAnsi="Times New Roman"/>
          <w:i w:val="0"/>
          <w:sz w:val="24"/>
          <w:szCs w:val="24"/>
        </w:rPr>
        <w:t xml:space="preserve"> and testers </w:t>
      </w:r>
      <w:r w:rsidRPr="00D5648E">
        <w:rPr>
          <w:rFonts w:ascii="Times New Roman" w:hAnsi="Times New Roman"/>
          <w:i w:val="0"/>
          <w:sz w:val="24"/>
          <w:szCs w:val="24"/>
        </w:rPr>
        <w:t>who will validate the software implementation against these requirements</w:t>
      </w:r>
      <w:r w:rsidR="00873719">
        <w:rPr>
          <w:rFonts w:ascii="Times New Roman" w:hAnsi="Times New Roman"/>
          <w:i w:val="0"/>
          <w:sz w:val="24"/>
          <w:szCs w:val="24"/>
        </w:rPr>
        <w:t>.</w:t>
      </w:r>
    </w:p>
    <w:p w14:paraId="0FD36B51" w14:textId="3CC8ABDD" w:rsidR="00076DBC" w:rsidRPr="00D5648E" w:rsidRDefault="00076DBC" w:rsidP="00A9115F">
      <w:pPr>
        <w:pStyle w:val="template"/>
        <w:spacing w:line="480" w:lineRule="auto"/>
        <w:rPr>
          <w:rFonts w:ascii="Times New Roman" w:hAnsi="Times New Roman"/>
          <w:i w:val="0"/>
          <w:sz w:val="24"/>
          <w:szCs w:val="24"/>
        </w:rPr>
      </w:pPr>
    </w:p>
    <w:p w14:paraId="797601EB" w14:textId="03C0EEBF" w:rsidR="00076DBC" w:rsidRPr="00D5648E" w:rsidRDefault="00076DBC"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The SRS is structured to first present an introduction to AEROLOGIC, followed by a detailed overall description, and then delving into specific external interface requirements and system features.</w:t>
      </w:r>
      <w:r w:rsidR="00075B5E" w:rsidRPr="00D5648E">
        <w:rPr>
          <w:rFonts w:ascii="Times New Roman" w:hAnsi="Times New Roman"/>
          <w:i w:val="0"/>
          <w:sz w:val="24"/>
          <w:szCs w:val="24"/>
        </w:rPr>
        <w:t xml:space="preserve"> We recommend that all readers start with the introduction to understand the purpose, scope, and context of AEROLOGIC. Developers may then focus on Sections </w:t>
      </w:r>
      <w:hyperlink w:anchor="_OVERALL_DESCRIPTION" w:history="1">
        <w:r w:rsidR="00075B5E" w:rsidRPr="00D5648E">
          <w:rPr>
            <w:rStyle w:val="Hyperlink"/>
            <w:rFonts w:ascii="Times New Roman" w:hAnsi="Times New Roman"/>
            <w:i w:val="0"/>
            <w:sz w:val="24"/>
            <w:szCs w:val="24"/>
          </w:rPr>
          <w:t>2</w:t>
        </w:r>
      </w:hyperlink>
      <w:r w:rsidR="00075B5E" w:rsidRPr="00D5648E">
        <w:rPr>
          <w:rFonts w:ascii="Times New Roman" w:hAnsi="Times New Roman"/>
          <w:i w:val="0"/>
          <w:sz w:val="24"/>
          <w:szCs w:val="24"/>
        </w:rPr>
        <w:t xml:space="preserve"> and </w:t>
      </w:r>
      <w:hyperlink w:anchor="_SYSTEM_FEATURES" w:history="1">
        <w:r w:rsidR="00075B5E" w:rsidRPr="00D5648E">
          <w:rPr>
            <w:rStyle w:val="Hyperlink"/>
            <w:rFonts w:ascii="Times New Roman" w:hAnsi="Times New Roman"/>
            <w:i w:val="0"/>
            <w:sz w:val="24"/>
            <w:szCs w:val="24"/>
          </w:rPr>
          <w:t>4</w:t>
        </w:r>
      </w:hyperlink>
      <w:r w:rsidR="00075B5E" w:rsidRPr="00D5648E">
        <w:rPr>
          <w:rFonts w:ascii="Times New Roman" w:hAnsi="Times New Roman"/>
          <w:i w:val="0"/>
          <w:sz w:val="24"/>
          <w:szCs w:val="24"/>
        </w:rPr>
        <w:t>, which detail the product functions and system features</w:t>
      </w:r>
      <w:r w:rsidR="00873719">
        <w:rPr>
          <w:rFonts w:ascii="Times New Roman" w:hAnsi="Times New Roman"/>
          <w:i w:val="0"/>
          <w:sz w:val="24"/>
          <w:szCs w:val="24"/>
        </w:rPr>
        <w:t>.</w:t>
      </w:r>
    </w:p>
    <w:p w14:paraId="0C53AFF8" w14:textId="77777777" w:rsidR="001A16C9" w:rsidRPr="00D5648E" w:rsidRDefault="001A16C9" w:rsidP="00A9115F">
      <w:pPr>
        <w:pStyle w:val="Heading2"/>
        <w:spacing w:line="480" w:lineRule="auto"/>
      </w:pPr>
      <w:bookmarkStart w:id="9" w:name="_Toc153932272"/>
      <w:bookmarkStart w:id="10" w:name="_Toc153932707"/>
      <w:r w:rsidRPr="00D5648E">
        <w:t>Product Scope</w:t>
      </w:r>
      <w:bookmarkEnd w:id="9"/>
      <w:bookmarkEnd w:id="10"/>
    </w:p>
    <w:p w14:paraId="14072A1B" w14:textId="52CF8A88" w:rsidR="00075B5E" w:rsidRPr="00D5648E" w:rsidRDefault="00075B5E"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 xml:space="preserve">AEROLOGIC is a software package designed for the SUAS 2024 </w:t>
      </w:r>
      <w:r w:rsidR="00873719">
        <w:rPr>
          <w:rFonts w:ascii="Times New Roman" w:hAnsi="Times New Roman"/>
          <w:i w:val="0"/>
          <w:sz w:val="24"/>
          <w:szCs w:val="24"/>
        </w:rPr>
        <w:t>C</w:t>
      </w:r>
      <w:r w:rsidRPr="00D5648E">
        <w:rPr>
          <w:rFonts w:ascii="Times New Roman" w:hAnsi="Times New Roman"/>
          <w:i w:val="0"/>
          <w:sz w:val="24"/>
          <w:szCs w:val="24"/>
        </w:rPr>
        <w:t xml:space="preserve">ompetition, aimed at empowering a UAS to fulfill its mission objectives effectively. The software has a focus on achieving autonomous flight, navigation, obstacle detection, and payload delivery. </w:t>
      </w:r>
    </w:p>
    <w:p w14:paraId="67FB7978" w14:textId="77777777" w:rsidR="001A16C9" w:rsidRPr="00D5648E" w:rsidRDefault="001A16C9" w:rsidP="007C752B">
      <w:pPr>
        <w:pStyle w:val="Heading2"/>
        <w:spacing w:line="480" w:lineRule="auto"/>
      </w:pPr>
      <w:bookmarkStart w:id="11" w:name="_Toc153932273"/>
      <w:bookmarkStart w:id="12" w:name="_Toc153932708"/>
      <w:r w:rsidRPr="00D5648E">
        <w:t>References</w:t>
      </w:r>
      <w:bookmarkEnd w:id="11"/>
      <w:bookmarkEnd w:id="12"/>
    </w:p>
    <w:p w14:paraId="6EF0FBAB" w14:textId="514A1BB3" w:rsidR="00075B5E" w:rsidRDefault="00075B5E" w:rsidP="007C752B">
      <w:pPr>
        <w:pStyle w:val="Heading3"/>
        <w:spacing w:line="480" w:lineRule="auto"/>
      </w:pPr>
      <w:bookmarkStart w:id="13" w:name="_Ref153929687"/>
      <w:bookmarkStart w:id="14" w:name="_Student_Unmanned_Aerial"/>
      <w:bookmarkStart w:id="15" w:name="_Toc153932274"/>
      <w:bookmarkStart w:id="16" w:name="_Toc153932709"/>
      <w:bookmarkEnd w:id="14"/>
      <w:r w:rsidRPr="00D5648E">
        <w:t>Student Unmanned Aerial Systems 2024 Competition</w:t>
      </w:r>
      <w:bookmarkEnd w:id="13"/>
      <w:r w:rsidR="00873719">
        <w:t xml:space="preserve"> Rulebook</w:t>
      </w:r>
      <w:bookmarkEnd w:id="15"/>
      <w:bookmarkEnd w:id="16"/>
      <w:r w:rsidR="00873719">
        <w:t xml:space="preserve"> </w:t>
      </w:r>
    </w:p>
    <w:p w14:paraId="7AEC38A7" w14:textId="1191DAB2" w:rsidR="00873719" w:rsidRPr="00873719" w:rsidRDefault="00873719" w:rsidP="007C752B">
      <w:pPr>
        <w:spacing w:line="480" w:lineRule="auto"/>
        <w:rPr>
          <w:rFonts w:ascii="Times New Roman" w:hAnsi="Times New Roman"/>
        </w:rPr>
      </w:pPr>
      <w:hyperlink r:id="rId9" w:history="1">
        <w:r w:rsidRPr="00873719">
          <w:rPr>
            <w:rStyle w:val="Hyperlink"/>
            <w:rFonts w:ascii="Times New Roman" w:hAnsi="Times New Roman"/>
          </w:rPr>
          <w:t>https://suas-competition.org/s/suas-2024-02-rules</w:t>
        </w:r>
      </w:hyperlink>
    </w:p>
    <w:p w14:paraId="25FB6CEA" w14:textId="58C21DE5" w:rsidR="00075B5E" w:rsidRDefault="00FE21FF" w:rsidP="007C752B">
      <w:pPr>
        <w:pStyle w:val="Heading3"/>
        <w:spacing w:line="480" w:lineRule="auto"/>
      </w:pPr>
      <w:bookmarkStart w:id="17" w:name="_Core_Avionics_GitHub"/>
      <w:bookmarkStart w:id="18" w:name="_Toc153932275"/>
      <w:bookmarkStart w:id="19" w:name="_Toc153932710"/>
      <w:bookmarkEnd w:id="17"/>
      <w:r>
        <w:t>Core Avionics GitHub Repository</w:t>
      </w:r>
      <w:bookmarkEnd w:id="18"/>
      <w:bookmarkEnd w:id="19"/>
    </w:p>
    <w:p w14:paraId="2A01D00E" w14:textId="43A1D492" w:rsidR="00FE21FF" w:rsidRPr="00B9332D" w:rsidRDefault="00B9332D" w:rsidP="007C752B">
      <w:pPr>
        <w:spacing w:line="480" w:lineRule="auto"/>
        <w:rPr>
          <w:rFonts w:ascii="Times New Roman" w:hAnsi="Times New Roman"/>
        </w:rPr>
      </w:pPr>
      <w:hyperlink r:id="rId10" w:history="1">
        <w:r w:rsidRPr="00B9332D">
          <w:rPr>
            <w:rStyle w:val="Hyperlink"/>
            <w:rFonts w:ascii="Times New Roman" w:hAnsi="Times New Roman"/>
          </w:rPr>
          <w:t>https://github.com/ERAU-SUAS/core-avionics</w:t>
        </w:r>
      </w:hyperlink>
    </w:p>
    <w:p w14:paraId="4FDF1DF5" w14:textId="5FD6FFD5" w:rsidR="00FE21FF" w:rsidRPr="00B9332D" w:rsidRDefault="00FE21FF" w:rsidP="007C752B">
      <w:pPr>
        <w:pStyle w:val="Heading3"/>
        <w:spacing w:line="480" w:lineRule="auto"/>
      </w:pPr>
      <w:bookmarkStart w:id="20" w:name="_Vision_Processing_GitHub"/>
      <w:bookmarkStart w:id="21" w:name="_Toc153932276"/>
      <w:bookmarkStart w:id="22" w:name="_Toc153932711"/>
      <w:bookmarkEnd w:id="20"/>
      <w:r w:rsidRPr="00B9332D">
        <w:t>Vision Processing GitHub Repository</w:t>
      </w:r>
      <w:bookmarkEnd w:id="21"/>
      <w:bookmarkEnd w:id="22"/>
      <w:r w:rsidRPr="00B9332D">
        <w:t xml:space="preserve"> </w:t>
      </w:r>
    </w:p>
    <w:p w14:paraId="04C9AA5B" w14:textId="49209B67" w:rsidR="00873719" w:rsidRDefault="00B9332D" w:rsidP="007C752B">
      <w:pPr>
        <w:spacing w:line="480" w:lineRule="auto"/>
        <w:rPr>
          <w:rFonts w:ascii="Times New Roman" w:hAnsi="Times New Roman"/>
        </w:rPr>
      </w:pPr>
      <w:hyperlink r:id="rId11" w:history="1">
        <w:r w:rsidRPr="00B9332D">
          <w:rPr>
            <w:rStyle w:val="Hyperlink"/>
            <w:rFonts w:ascii="Times New Roman" w:hAnsi="Times New Roman"/>
          </w:rPr>
          <w:t>https://github.com/ERAU-SUAS/vision-processing</w:t>
        </w:r>
      </w:hyperlink>
    </w:p>
    <w:p w14:paraId="02F69484" w14:textId="13B08C3D" w:rsidR="00873719" w:rsidRDefault="00873719" w:rsidP="007C752B">
      <w:pPr>
        <w:pStyle w:val="Heading3"/>
        <w:spacing w:line="480" w:lineRule="auto"/>
      </w:pPr>
      <w:bookmarkStart w:id="23" w:name="_Documentation_GitHub_Repository"/>
      <w:bookmarkStart w:id="24" w:name="_Toc153932277"/>
      <w:bookmarkStart w:id="25" w:name="_Toc153932712"/>
      <w:bookmarkEnd w:id="23"/>
      <w:r>
        <w:t>Documentation GitHub Repository</w:t>
      </w:r>
      <w:bookmarkEnd w:id="24"/>
      <w:bookmarkEnd w:id="25"/>
    </w:p>
    <w:p w14:paraId="7700ADA3" w14:textId="389106B0" w:rsidR="00873719" w:rsidRDefault="00873719" w:rsidP="007C752B">
      <w:pPr>
        <w:spacing w:line="480" w:lineRule="auto"/>
        <w:rPr>
          <w:rFonts w:ascii="Times New Roman" w:hAnsi="Times New Roman"/>
        </w:rPr>
      </w:pPr>
      <w:hyperlink r:id="rId12" w:history="1">
        <w:r w:rsidRPr="00873719">
          <w:rPr>
            <w:rStyle w:val="Hyperlink"/>
            <w:rFonts w:ascii="Times New Roman" w:hAnsi="Times New Roman"/>
          </w:rPr>
          <w:t>https://github.com/ERAU-SUAS/documentation</w:t>
        </w:r>
      </w:hyperlink>
    </w:p>
    <w:p w14:paraId="2EBA5280" w14:textId="4286711D" w:rsidR="007C752B" w:rsidRPr="007C752B" w:rsidRDefault="007C752B" w:rsidP="007C752B">
      <w:pPr>
        <w:pStyle w:val="Heading3"/>
        <w:spacing w:line="480" w:lineRule="auto"/>
      </w:pPr>
      <w:bookmarkStart w:id="26" w:name="_AEROLOGIC_Software_Design"/>
      <w:bookmarkStart w:id="27" w:name="_Toc153932278"/>
      <w:bookmarkStart w:id="28" w:name="_Toc153932713"/>
      <w:bookmarkEnd w:id="26"/>
      <w:r w:rsidRPr="007C752B">
        <w:t>AEROLOGIC Software Design Document</w:t>
      </w:r>
      <w:bookmarkEnd w:id="27"/>
      <w:bookmarkEnd w:id="28"/>
    </w:p>
    <w:p w14:paraId="3AAE3EDA" w14:textId="70F1AF38" w:rsidR="007C752B" w:rsidRPr="007C752B" w:rsidRDefault="007C752B" w:rsidP="007C752B">
      <w:pPr>
        <w:spacing w:line="480" w:lineRule="auto"/>
        <w:rPr>
          <w:rFonts w:ascii="Times New Roman" w:hAnsi="Times New Roman"/>
        </w:rPr>
      </w:pPr>
      <w:r>
        <w:rPr>
          <w:rFonts w:ascii="Times New Roman" w:hAnsi="Times New Roman"/>
        </w:rPr>
        <w:t>&lt;</w:t>
      </w:r>
      <w:r w:rsidRPr="007C752B">
        <w:rPr>
          <w:rFonts w:ascii="Times New Roman" w:hAnsi="Times New Roman"/>
          <w:highlight w:val="magenta"/>
        </w:rPr>
        <w:t>TBD</w:t>
      </w:r>
      <w:r>
        <w:rPr>
          <w:rFonts w:ascii="Times New Roman" w:hAnsi="Times New Roman"/>
        </w:rPr>
        <w:t>&gt;</w:t>
      </w:r>
    </w:p>
    <w:p w14:paraId="21DA663B" w14:textId="77777777" w:rsidR="001A16C9" w:rsidRPr="00D5648E" w:rsidRDefault="001A16C9" w:rsidP="007C752B">
      <w:pPr>
        <w:pStyle w:val="Heading1"/>
        <w:spacing w:line="480" w:lineRule="auto"/>
      </w:pPr>
      <w:bookmarkStart w:id="29" w:name="_OVERALL_DESCRIPTION"/>
      <w:bookmarkStart w:id="30" w:name="_Toc153932279"/>
      <w:bookmarkStart w:id="31" w:name="_Toc153932714"/>
      <w:bookmarkEnd w:id="29"/>
      <w:r w:rsidRPr="007C752B">
        <w:t>OVERALL</w:t>
      </w:r>
      <w:r w:rsidRPr="00D5648E">
        <w:t xml:space="preserve"> DESCRIPTION</w:t>
      </w:r>
      <w:bookmarkEnd w:id="30"/>
      <w:bookmarkEnd w:id="31"/>
    </w:p>
    <w:p w14:paraId="5290AF2A" w14:textId="77777777" w:rsidR="001A16C9" w:rsidRPr="00D5648E" w:rsidRDefault="001A16C9" w:rsidP="007C752B">
      <w:pPr>
        <w:pStyle w:val="Heading2"/>
        <w:spacing w:line="480" w:lineRule="auto"/>
      </w:pPr>
      <w:bookmarkStart w:id="32" w:name="_Toc153932280"/>
      <w:bookmarkStart w:id="33" w:name="_Toc153932715"/>
      <w:r w:rsidRPr="00D5648E">
        <w:t>Product Perspective</w:t>
      </w:r>
      <w:bookmarkEnd w:id="32"/>
      <w:bookmarkEnd w:id="33"/>
    </w:p>
    <w:p w14:paraId="139CADE9" w14:textId="39600DE6" w:rsidR="001A16C9" w:rsidRPr="00D5648E" w:rsidRDefault="00DF2022" w:rsidP="00A9115F">
      <w:pPr>
        <w:spacing w:line="480" w:lineRule="auto"/>
        <w:rPr>
          <w:rFonts w:ascii="Times New Roman" w:hAnsi="Times New Roman"/>
          <w:szCs w:val="24"/>
        </w:rPr>
      </w:pPr>
      <w:r w:rsidRPr="00D5648E">
        <w:rPr>
          <w:rFonts w:ascii="Times New Roman" w:hAnsi="Times New Roman"/>
          <w:szCs w:val="24"/>
        </w:rPr>
        <w:t xml:space="preserve">AEROLOGIC </w:t>
      </w:r>
      <w:r w:rsidR="00A80ED4" w:rsidRPr="00D5648E">
        <w:rPr>
          <w:rFonts w:ascii="Times New Roman" w:hAnsi="Times New Roman"/>
          <w:szCs w:val="24"/>
        </w:rPr>
        <w:t>is an independent product, conceptualized as a solution for a UAS. It is not a successor to, or a replacement for, any existing systems. As a crucial subcomponent of the larger UAS, AEROLOGIC acts as the central software hub, orchestrating various functionalities such as autonomous flight, navigation, obstacle avoidance, and precise package delivery.</w:t>
      </w:r>
    </w:p>
    <w:p w14:paraId="3501F45E" w14:textId="27087C63" w:rsidR="00A80ED4" w:rsidRPr="00D5648E" w:rsidRDefault="00A80ED4" w:rsidP="00A9115F">
      <w:pPr>
        <w:spacing w:line="480" w:lineRule="auto"/>
        <w:rPr>
          <w:rFonts w:ascii="Times New Roman" w:hAnsi="Times New Roman"/>
          <w:szCs w:val="24"/>
        </w:rPr>
      </w:pPr>
    </w:p>
    <w:p w14:paraId="0F24DC0F" w14:textId="2B61CBC1" w:rsidR="008242C6" w:rsidRPr="00D5648E" w:rsidRDefault="00A80ED4" w:rsidP="00A9115F">
      <w:pPr>
        <w:spacing w:line="480" w:lineRule="auto"/>
        <w:rPr>
          <w:rFonts w:ascii="Times New Roman" w:hAnsi="Times New Roman"/>
          <w:szCs w:val="24"/>
        </w:rPr>
      </w:pPr>
      <w:r w:rsidRPr="00D5648E">
        <w:rPr>
          <w:rFonts w:ascii="Times New Roman" w:hAnsi="Times New Roman"/>
          <w:szCs w:val="24"/>
        </w:rPr>
        <w:t xml:space="preserve">AEROLOGIC integrates seamlessly with the UAS, serving as a middleware that facilitates critical interactions between the hardware components (like sensors, </w:t>
      </w:r>
      <w:r w:rsidR="007C752B">
        <w:rPr>
          <w:rFonts w:ascii="Times New Roman" w:hAnsi="Times New Roman"/>
          <w:szCs w:val="24"/>
        </w:rPr>
        <w:t>motors</w:t>
      </w:r>
      <w:r w:rsidRPr="00D5648E">
        <w:rPr>
          <w:rFonts w:ascii="Times New Roman" w:hAnsi="Times New Roman"/>
          <w:szCs w:val="24"/>
        </w:rPr>
        <w:t>, and flight controllers) and external interfaces (such as the ground control station). This software ensures coordinated operations, enhancing overall efficiency and effectiveness of the UAS.</w:t>
      </w:r>
    </w:p>
    <w:p w14:paraId="00CA37A3" w14:textId="2562261A" w:rsidR="00777236" w:rsidRPr="00D5648E" w:rsidRDefault="00B11D3C" w:rsidP="009119CD">
      <w:pPr>
        <w:spacing w:line="480" w:lineRule="auto"/>
        <w:jc w:val="center"/>
        <w:rPr>
          <w:rFonts w:ascii="Times New Roman" w:hAnsi="Times New Roman"/>
          <w:szCs w:val="24"/>
        </w:rPr>
      </w:pPr>
      <w:r w:rsidRPr="00D5648E">
        <w:rPr>
          <w:rFonts w:ascii="Times New Roman" w:hAnsi="Times New Roman"/>
          <w:noProof/>
          <w:szCs w:val="24"/>
        </w:rPr>
        <w:lastRenderedPageBreak/>
        <w:drawing>
          <wp:inline distT="0" distB="0" distL="0" distR="0" wp14:anchorId="415C6E7D" wp14:editId="3944A4E5">
            <wp:extent cx="6126480" cy="3102610"/>
            <wp:effectExtent l="0" t="0" r="0" b="0"/>
            <wp:docPr id="829236618" name="Picture 1" descr="A diagram of a ground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36618" name="Picture 3" descr="A diagram of a ground station&#10;&#10;Description automatically generated"/>
                    <pic:cNvPicPr/>
                  </pic:nvPicPr>
                  <pic:blipFill>
                    <a:blip r:embed="rId13"/>
                    <a:stretch>
                      <a:fillRect/>
                    </a:stretch>
                  </pic:blipFill>
                  <pic:spPr>
                    <a:xfrm>
                      <a:off x="0" y="0"/>
                      <a:ext cx="6126480" cy="3102610"/>
                    </a:xfrm>
                    <a:prstGeom prst="rect">
                      <a:avLst/>
                    </a:prstGeom>
                  </pic:spPr>
                </pic:pic>
              </a:graphicData>
            </a:graphic>
          </wp:inline>
        </w:drawing>
      </w:r>
    </w:p>
    <w:p w14:paraId="01C6AB46" w14:textId="61D27DC2" w:rsidR="00777236" w:rsidRPr="00D5648E" w:rsidRDefault="00777236" w:rsidP="00A9115F">
      <w:pPr>
        <w:spacing w:line="480" w:lineRule="auto"/>
        <w:rPr>
          <w:rFonts w:ascii="Times New Roman" w:hAnsi="Times New Roman"/>
          <w:szCs w:val="24"/>
        </w:rPr>
      </w:pPr>
      <w:r w:rsidRPr="00D5648E">
        <w:rPr>
          <w:rFonts w:ascii="Times New Roman" w:hAnsi="Times New Roman"/>
          <w:szCs w:val="24"/>
        </w:rPr>
        <w:t xml:space="preserve">The accompanying </w:t>
      </w:r>
      <w:r w:rsidR="00B11D3C" w:rsidRPr="00D5648E">
        <w:rPr>
          <w:rFonts w:ascii="Times New Roman" w:hAnsi="Times New Roman"/>
          <w:szCs w:val="24"/>
        </w:rPr>
        <w:t>sketch</w:t>
      </w:r>
      <w:r w:rsidRPr="00D5648E">
        <w:rPr>
          <w:rFonts w:ascii="Times New Roman" w:hAnsi="Times New Roman"/>
          <w:szCs w:val="24"/>
        </w:rPr>
        <w:t xml:space="preserve"> visually represents the role of AEROLOGIC within the broader UAS framework. It illustrates AEROLOGIC as the middleware that manages core avionic</w:t>
      </w:r>
      <w:r w:rsidR="00B11D3C" w:rsidRPr="00D5648E">
        <w:rPr>
          <w:rFonts w:ascii="Times New Roman" w:hAnsi="Times New Roman"/>
          <w:szCs w:val="24"/>
        </w:rPr>
        <w:t xml:space="preserve"> systems </w:t>
      </w:r>
      <w:r w:rsidRPr="00D5648E">
        <w:rPr>
          <w:rFonts w:ascii="Times New Roman" w:hAnsi="Times New Roman"/>
          <w:szCs w:val="24"/>
        </w:rPr>
        <w:t xml:space="preserve">and vision processing, highlighting the importance </w:t>
      </w:r>
      <w:r w:rsidR="00B11D3C" w:rsidRPr="00D5648E">
        <w:rPr>
          <w:rFonts w:ascii="Times New Roman" w:hAnsi="Times New Roman"/>
          <w:szCs w:val="24"/>
        </w:rPr>
        <w:t xml:space="preserve">of coordination with </w:t>
      </w:r>
      <w:r w:rsidRPr="00D5648E">
        <w:rPr>
          <w:rFonts w:ascii="Times New Roman" w:hAnsi="Times New Roman"/>
          <w:szCs w:val="24"/>
        </w:rPr>
        <w:t>the UAS’s hardware components. This high-level overview provides a map of how AEROLOGIC services as the central command unit that bridges the gap between hardware integration and the execution of software tasks.</w:t>
      </w:r>
    </w:p>
    <w:p w14:paraId="7CC87A57" w14:textId="77777777" w:rsidR="001A16C9" w:rsidRPr="00D5648E" w:rsidRDefault="001A16C9" w:rsidP="00A9115F">
      <w:pPr>
        <w:pStyle w:val="Heading2"/>
        <w:spacing w:line="480" w:lineRule="auto"/>
      </w:pPr>
      <w:bookmarkStart w:id="34" w:name="_Toc153932281"/>
      <w:bookmarkStart w:id="35" w:name="_Toc153932716"/>
      <w:r w:rsidRPr="00D5648E">
        <w:t>Product Functions</w:t>
      </w:r>
      <w:bookmarkEnd w:id="34"/>
      <w:bookmarkEnd w:id="35"/>
    </w:p>
    <w:p w14:paraId="3EF48C60" w14:textId="4234513B" w:rsidR="00E844B1" w:rsidRPr="00D5648E" w:rsidRDefault="00773E0C" w:rsidP="00A9115F">
      <w:pPr>
        <w:spacing w:line="480" w:lineRule="auto"/>
        <w:rPr>
          <w:rFonts w:ascii="Times New Roman" w:hAnsi="Times New Roman"/>
          <w:szCs w:val="24"/>
        </w:rPr>
      </w:pPr>
      <w:r w:rsidRPr="00D5648E">
        <w:rPr>
          <w:rFonts w:ascii="Times New Roman" w:hAnsi="Times New Roman"/>
          <w:szCs w:val="24"/>
        </w:rPr>
        <w:t xml:space="preserve">The following are essential functionalities of AEROLOGIC, categorized primarily under core avionics and vision processing. These </w:t>
      </w:r>
      <w:r w:rsidR="007C752B">
        <w:rPr>
          <w:rFonts w:ascii="Times New Roman" w:hAnsi="Times New Roman"/>
          <w:szCs w:val="24"/>
        </w:rPr>
        <w:t>modules</w:t>
      </w:r>
      <w:r w:rsidRPr="00D5648E">
        <w:rPr>
          <w:rFonts w:ascii="Times New Roman" w:hAnsi="Times New Roman"/>
          <w:szCs w:val="24"/>
        </w:rPr>
        <w:t xml:space="preserve"> are the bedrock upon which AEROLOGIC operates, allowing for a blend of hardware interaction, data analysis, and mission execution. The core avionics module [</w:t>
      </w:r>
      <w:hyperlink w:anchor="_Core_Avionics_GitHub" w:history="1">
        <w:r w:rsidR="00B9332D" w:rsidRPr="00B9332D">
          <w:rPr>
            <w:rStyle w:val="Hyperlink"/>
            <w:rFonts w:ascii="Times New Roman" w:hAnsi="Times New Roman"/>
            <w:szCs w:val="24"/>
          </w:rPr>
          <w:t>1.5.2</w:t>
        </w:r>
      </w:hyperlink>
      <w:r w:rsidRPr="00D5648E">
        <w:rPr>
          <w:rFonts w:ascii="Times New Roman" w:hAnsi="Times New Roman"/>
          <w:szCs w:val="24"/>
        </w:rPr>
        <w:t xml:space="preserve">] ensures the UAS responds adeptly to dynamic flight conditions and mission objectives, while the vision processing module </w:t>
      </w:r>
      <w:r w:rsidR="00E844B1" w:rsidRPr="00D5648E">
        <w:rPr>
          <w:rFonts w:ascii="Times New Roman" w:hAnsi="Times New Roman"/>
          <w:szCs w:val="24"/>
        </w:rPr>
        <w:t>[</w:t>
      </w:r>
      <w:hyperlink w:anchor="_Vision_Processing_GitHub" w:history="1">
        <w:r w:rsidR="00B9332D" w:rsidRPr="00B9332D">
          <w:rPr>
            <w:rStyle w:val="Hyperlink"/>
            <w:rFonts w:ascii="Times New Roman" w:hAnsi="Times New Roman"/>
            <w:szCs w:val="24"/>
          </w:rPr>
          <w:t>1.5.3</w:t>
        </w:r>
      </w:hyperlink>
      <w:r w:rsidR="00E844B1" w:rsidRPr="00D5648E">
        <w:rPr>
          <w:rFonts w:ascii="Times New Roman" w:hAnsi="Times New Roman"/>
          <w:szCs w:val="24"/>
        </w:rPr>
        <w:t xml:space="preserve">] empowers the UAS with environmental comprehension, critical for obstacle avoidance and pinpointing precise locations for package </w:t>
      </w:r>
      <w:r w:rsidR="00E844B1" w:rsidRPr="00D5648E">
        <w:rPr>
          <w:rFonts w:ascii="Times New Roman" w:hAnsi="Times New Roman"/>
          <w:szCs w:val="24"/>
        </w:rPr>
        <w:lastRenderedPageBreak/>
        <w:t>delivery. Each bullet point below encapsulates a function that contributes to the overall autonomy of the UAS.</w:t>
      </w:r>
    </w:p>
    <w:p w14:paraId="426422F0" w14:textId="46E53481" w:rsidR="00773E0C" w:rsidRPr="00D5648E" w:rsidRDefault="00E844B1" w:rsidP="00E844B1">
      <w:pPr>
        <w:pStyle w:val="Heading3"/>
      </w:pPr>
      <w:bookmarkStart w:id="36" w:name="_Toc153932282"/>
      <w:bookmarkStart w:id="37" w:name="_Toc153932717"/>
      <w:r w:rsidRPr="00D5648E">
        <w:t>Core Avionics Module</w:t>
      </w:r>
      <w:bookmarkEnd w:id="36"/>
      <w:bookmarkEnd w:id="37"/>
    </w:p>
    <w:p w14:paraId="47827061" w14:textId="10C4AC93"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Path planning and real-time navigation adjustments</w:t>
      </w:r>
    </w:p>
    <w:p w14:paraId="09F70E3A" w14:textId="5BF0F430"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Mission state management and progression tracking</w:t>
      </w:r>
    </w:p>
    <w:p w14:paraId="643393EA" w14:textId="60E499B7"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Payload release timing calculations</w:t>
      </w:r>
    </w:p>
    <w:p w14:paraId="3622C1AE" w14:textId="02ED697E"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Sensor data integration for environmental awareness</w:t>
      </w:r>
    </w:p>
    <w:p w14:paraId="57F50161" w14:textId="10F575B7"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Fail-safe mechanisms for critical operation handling</w:t>
      </w:r>
    </w:p>
    <w:p w14:paraId="031DC1D8" w14:textId="1F0C8B03"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Energy management for optimized power consumption</w:t>
      </w:r>
    </w:p>
    <w:p w14:paraId="6ED0BDB6" w14:textId="641D3A9F"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Communication protocols with the ground control station</w:t>
      </w:r>
    </w:p>
    <w:p w14:paraId="2A2B7604" w14:textId="744F344A" w:rsidR="00E844B1" w:rsidRPr="00D5648E" w:rsidRDefault="00E844B1" w:rsidP="00E844B1">
      <w:pPr>
        <w:pStyle w:val="Heading3"/>
      </w:pPr>
      <w:bookmarkStart w:id="38" w:name="_Toc153932283"/>
      <w:bookmarkStart w:id="39" w:name="_Toc153932718"/>
      <w:r w:rsidRPr="00D5648E">
        <w:t>Vision Processing Module</w:t>
      </w:r>
      <w:bookmarkEnd w:id="38"/>
      <w:bookmarkEnd w:id="39"/>
    </w:p>
    <w:p w14:paraId="2837E9DD" w14:textId="17AC59A3"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Real-time image and video processing for object detection</w:t>
      </w:r>
    </w:p>
    <w:p w14:paraId="7EEFECC2" w14:textId="0836BBF2"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Machine learning algorithms for target identification</w:t>
      </w:r>
    </w:p>
    <w:p w14:paraId="2D8E2B42" w14:textId="6174E9B5"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Obstacle detection and avoidance strategies</w:t>
      </w:r>
    </w:p>
    <w:p w14:paraId="6A618F23" w14:textId="23159D98"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Georeferencing for accurate location pinpointing</w:t>
      </w:r>
    </w:p>
    <w:p w14:paraId="662E1975" w14:textId="2DCEFEEA" w:rsidR="00E844B1" w:rsidRPr="00D5648E" w:rsidRDefault="00E844B1" w:rsidP="001E3AD1">
      <w:pPr>
        <w:pStyle w:val="ListParagraph"/>
        <w:numPr>
          <w:ilvl w:val="0"/>
          <w:numId w:val="26"/>
        </w:numPr>
        <w:spacing w:line="480" w:lineRule="auto"/>
        <w:rPr>
          <w:rFonts w:ascii="Times New Roman" w:hAnsi="Times New Roman"/>
        </w:rPr>
      </w:pPr>
      <w:r w:rsidRPr="00D5648E">
        <w:rPr>
          <w:rFonts w:ascii="Times New Roman" w:hAnsi="Times New Roman"/>
        </w:rPr>
        <w:t>Payload drop zone recognition and verification</w:t>
      </w:r>
    </w:p>
    <w:p w14:paraId="0E959EC4" w14:textId="2061FB69" w:rsidR="001A16C9" w:rsidRPr="00D5648E" w:rsidRDefault="001A16C9" w:rsidP="00A9115F">
      <w:pPr>
        <w:pStyle w:val="Heading2"/>
        <w:spacing w:line="480" w:lineRule="auto"/>
      </w:pPr>
      <w:bookmarkStart w:id="40" w:name="_Toc153932284"/>
      <w:bookmarkStart w:id="41" w:name="_Toc153932719"/>
      <w:r w:rsidRPr="00D5648E">
        <w:t>Operating Environment</w:t>
      </w:r>
      <w:r w:rsidR="00E51DA2" w:rsidRPr="00D5648E">
        <w:t xml:space="preserve"> </w:t>
      </w:r>
      <w:r w:rsidR="00077ADC" w:rsidRPr="00D5648E">
        <w:rPr>
          <w:highlight w:val="magenta"/>
        </w:rPr>
        <w:t>TBD</w:t>
      </w:r>
      <w:bookmarkEnd w:id="40"/>
      <w:bookmarkEnd w:id="41"/>
    </w:p>
    <w:p w14:paraId="764C9160" w14:textId="351C702E" w:rsidR="00E51DA2" w:rsidRPr="00D5648E" w:rsidRDefault="001A16C9" w:rsidP="00A9115F">
      <w:pPr>
        <w:spacing w:line="480" w:lineRule="auto"/>
        <w:rPr>
          <w:rFonts w:ascii="Times New Roman" w:hAnsi="Times New Roman"/>
          <w:szCs w:val="24"/>
        </w:rPr>
      </w:pPr>
      <w:r w:rsidRPr="00D5648E">
        <w:rPr>
          <w:rFonts w:ascii="Times New Roman" w:hAnsi="Times New Roman"/>
          <w:szCs w:val="24"/>
        </w:rPr>
        <w:t>&lt;Describe the environment in which the software will operate, including the hardware platform, operating system and versions, and any other software components or applications with which it must peacefully coexist.&gt;</w:t>
      </w:r>
    </w:p>
    <w:p w14:paraId="0667F84A" w14:textId="288D9EAE" w:rsidR="001A16C9" w:rsidRPr="00D5648E" w:rsidRDefault="001A16C9" w:rsidP="007C752B">
      <w:pPr>
        <w:pStyle w:val="Heading2"/>
        <w:spacing w:line="480" w:lineRule="auto"/>
      </w:pPr>
      <w:bookmarkStart w:id="42" w:name="_Toc153932285"/>
      <w:bookmarkStart w:id="43" w:name="_Toc153932720"/>
      <w:r w:rsidRPr="00D5648E">
        <w:lastRenderedPageBreak/>
        <w:t>Design and Implementation Constraints</w:t>
      </w:r>
      <w:bookmarkEnd w:id="42"/>
      <w:bookmarkEnd w:id="43"/>
      <w:r w:rsidR="00E51DA2" w:rsidRPr="00D5648E">
        <w:t xml:space="preserve"> </w:t>
      </w:r>
    </w:p>
    <w:p w14:paraId="1E838B8E" w14:textId="4F790C8A" w:rsidR="001E3AD1" w:rsidRPr="00D5648E" w:rsidRDefault="001E3AD1" w:rsidP="007C752B">
      <w:pPr>
        <w:spacing w:line="480" w:lineRule="auto"/>
        <w:rPr>
          <w:rFonts w:ascii="Times New Roman" w:hAnsi="Times New Roman"/>
          <w:szCs w:val="24"/>
        </w:rPr>
      </w:pPr>
      <w:r w:rsidRPr="00D5648E">
        <w:rPr>
          <w:rFonts w:ascii="Times New Roman" w:hAnsi="Times New Roman"/>
          <w:szCs w:val="24"/>
        </w:rPr>
        <w:t>The following constraints listed are driven by the aim to create a compliant system within the scope of the SUAS 2024 competition.</w:t>
      </w:r>
    </w:p>
    <w:p w14:paraId="3DE3541D" w14:textId="7904E594" w:rsidR="001E3AD1" w:rsidRPr="00D5648E" w:rsidRDefault="001E3AD1" w:rsidP="007C752B">
      <w:pPr>
        <w:pStyle w:val="ListParagraph"/>
        <w:numPr>
          <w:ilvl w:val="0"/>
          <w:numId w:val="26"/>
        </w:numPr>
        <w:spacing w:line="480" w:lineRule="auto"/>
        <w:rPr>
          <w:rFonts w:ascii="Times New Roman" w:hAnsi="Times New Roman"/>
        </w:rPr>
      </w:pPr>
      <w:r w:rsidRPr="00D5648E">
        <w:rPr>
          <w:rFonts w:ascii="Times New Roman" w:hAnsi="Times New Roman"/>
          <w:i/>
          <w:iCs/>
        </w:rPr>
        <w:t>Compliance with SUAS 2024 Rules</w:t>
      </w:r>
      <w:r w:rsidRPr="00D5648E">
        <w:rPr>
          <w:rFonts w:ascii="Times New Roman" w:hAnsi="Times New Roman"/>
        </w:rPr>
        <w:t>: All features must adhere to the competition regulations.</w:t>
      </w:r>
    </w:p>
    <w:p w14:paraId="61106FF9" w14:textId="119CB31B" w:rsidR="001E3AD1" w:rsidRPr="00D5648E" w:rsidRDefault="001E3AD1" w:rsidP="007C752B">
      <w:pPr>
        <w:pStyle w:val="ListParagraph"/>
        <w:numPr>
          <w:ilvl w:val="0"/>
          <w:numId w:val="26"/>
        </w:numPr>
        <w:spacing w:line="480" w:lineRule="auto"/>
        <w:rPr>
          <w:rFonts w:ascii="Times New Roman" w:hAnsi="Times New Roman"/>
        </w:rPr>
      </w:pPr>
      <w:r w:rsidRPr="00D5648E">
        <w:rPr>
          <w:rFonts w:ascii="Times New Roman" w:hAnsi="Times New Roman"/>
          <w:i/>
          <w:iCs/>
        </w:rPr>
        <w:t>Hardware Limitations</w:t>
      </w:r>
      <w:r w:rsidRPr="00D5648E">
        <w:rPr>
          <w:rFonts w:ascii="Times New Roman" w:hAnsi="Times New Roman"/>
        </w:rPr>
        <w:t>: The UAS’s limited processing power, memory, and particularly energy capacity necessitate efficient power management and optimization in software design.</w:t>
      </w:r>
    </w:p>
    <w:p w14:paraId="38F35463" w14:textId="57E1A41B" w:rsidR="001E3AD1" w:rsidRPr="00D5648E" w:rsidRDefault="001E3AD1" w:rsidP="007C752B">
      <w:pPr>
        <w:pStyle w:val="ListParagraph"/>
        <w:numPr>
          <w:ilvl w:val="0"/>
          <w:numId w:val="26"/>
        </w:numPr>
        <w:spacing w:line="480" w:lineRule="auto"/>
        <w:rPr>
          <w:rFonts w:ascii="Times New Roman" w:hAnsi="Times New Roman"/>
        </w:rPr>
      </w:pPr>
      <w:r w:rsidRPr="00D5648E">
        <w:rPr>
          <w:rFonts w:ascii="Times New Roman" w:hAnsi="Times New Roman"/>
          <w:i/>
          <w:iCs/>
        </w:rPr>
        <w:t>Programming Standard</w:t>
      </w:r>
      <w:r w:rsidRPr="00D5648E">
        <w:rPr>
          <w:rFonts w:ascii="Times New Roman" w:hAnsi="Times New Roman"/>
        </w:rPr>
        <w:t>: Use of industry-standard programming languages and development environments to ensure ease of future development and maintenance.</w:t>
      </w:r>
    </w:p>
    <w:p w14:paraId="066189D6" w14:textId="73A3E51C" w:rsidR="00077ADC" w:rsidRPr="00D5648E" w:rsidRDefault="00077ADC" w:rsidP="007C752B">
      <w:pPr>
        <w:pStyle w:val="ListParagraph"/>
        <w:numPr>
          <w:ilvl w:val="0"/>
          <w:numId w:val="26"/>
        </w:numPr>
        <w:spacing w:line="480" w:lineRule="auto"/>
        <w:rPr>
          <w:rFonts w:ascii="Times New Roman" w:hAnsi="Times New Roman"/>
        </w:rPr>
      </w:pPr>
      <w:r w:rsidRPr="00D5648E">
        <w:rPr>
          <w:rFonts w:ascii="Times New Roman" w:hAnsi="Times New Roman"/>
          <w:i/>
          <w:iCs/>
        </w:rPr>
        <w:t>Maintenance Standards</w:t>
      </w:r>
      <w:r w:rsidRPr="00D5648E">
        <w:rPr>
          <w:rFonts w:ascii="Times New Roman" w:hAnsi="Times New Roman"/>
        </w:rPr>
        <w:t>: Adherence to coding and documentation standard for future upkeep.</w:t>
      </w:r>
    </w:p>
    <w:p w14:paraId="4A163062" w14:textId="20D7F80E" w:rsidR="001A16C9" w:rsidRPr="00D5648E" w:rsidRDefault="001A16C9" w:rsidP="007C752B">
      <w:pPr>
        <w:pStyle w:val="Heading2"/>
        <w:spacing w:line="480" w:lineRule="auto"/>
      </w:pPr>
      <w:bookmarkStart w:id="44" w:name="_Toc153932286"/>
      <w:bookmarkStart w:id="45" w:name="_Toc153932721"/>
      <w:r w:rsidRPr="00D5648E">
        <w:t>User Documentation</w:t>
      </w:r>
      <w:r w:rsidR="00077ADC" w:rsidRPr="00D5648E">
        <w:t xml:space="preserve"> </w:t>
      </w:r>
      <w:r w:rsidR="00077ADC" w:rsidRPr="00D5648E">
        <w:rPr>
          <w:highlight w:val="magenta"/>
        </w:rPr>
        <w:t>TBD</w:t>
      </w:r>
      <w:bookmarkEnd w:id="44"/>
      <w:bookmarkEnd w:id="45"/>
    </w:p>
    <w:p w14:paraId="2CD91930" w14:textId="57DFC6D8" w:rsidR="00077ADC" w:rsidRPr="00D5648E" w:rsidRDefault="001A16C9" w:rsidP="00A9115F">
      <w:pPr>
        <w:spacing w:line="480" w:lineRule="auto"/>
        <w:rPr>
          <w:rFonts w:ascii="Times New Roman" w:hAnsi="Times New Roman"/>
          <w:szCs w:val="24"/>
        </w:rPr>
      </w:pPr>
      <w:r w:rsidRPr="00D5648E">
        <w:rPr>
          <w:rFonts w:ascii="Times New Roman" w:hAnsi="Times New Roman"/>
          <w:szCs w:val="24"/>
        </w:rPr>
        <w:t>&lt;List the user documentation components (such as user manuals, on-line help, and tutorials) that will be delivered along with the software. Identify any known user documentation delivery formats or standards.&gt;</w:t>
      </w:r>
      <w:r w:rsidR="00EA4705" w:rsidRPr="00D5648E">
        <w:rPr>
          <w:rFonts w:ascii="Times New Roman" w:hAnsi="Times New Roman"/>
          <w:szCs w:val="24"/>
        </w:rPr>
        <w:t xml:space="preserve"> </w:t>
      </w:r>
      <w:r w:rsidR="007C752B">
        <w:rPr>
          <w:rFonts w:ascii="Times New Roman" w:hAnsi="Times New Roman"/>
          <w:szCs w:val="24"/>
        </w:rPr>
        <w:t>&lt;</w:t>
      </w:r>
      <w:r w:rsidR="00077ADC" w:rsidRPr="00D5648E">
        <w:rPr>
          <w:rFonts w:ascii="Times New Roman" w:hAnsi="Times New Roman"/>
          <w:szCs w:val="24"/>
        </w:rPr>
        <w:t>GitHub readmes, this document,</w:t>
      </w:r>
      <w:r w:rsidR="00EA4705" w:rsidRPr="00D5648E">
        <w:rPr>
          <w:rFonts w:ascii="Times New Roman" w:hAnsi="Times New Roman"/>
          <w:szCs w:val="24"/>
        </w:rPr>
        <w:t xml:space="preserve"> possible</w:t>
      </w:r>
      <w:r w:rsidR="00077ADC" w:rsidRPr="00D5648E">
        <w:rPr>
          <w:rFonts w:ascii="Times New Roman" w:hAnsi="Times New Roman"/>
          <w:szCs w:val="24"/>
        </w:rPr>
        <w:t xml:space="preserve"> </w:t>
      </w:r>
      <w:proofErr w:type="spellStart"/>
      <w:r w:rsidR="00077ADC" w:rsidRPr="00D5648E">
        <w:rPr>
          <w:rFonts w:ascii="Times New Roman" w:hAnsi="Times New Roman"/>
          <w:szCs w:val="24"/>
        </w:rPr>
        <w:t>docusaurus</w:t>
      </w:r>
      <w:proofErr w:type="spellEnd"/>
      <w:r w:rsidR="00077ADC" w:rsidRPr="00D5648E">
        <w:rPr>
          <w:rFonts w:ascii="Times New Roman" w:hAnsi="Times New Roman"/>
          <w:szCs w:val="24"/>
        </w:rPr>
        <w:t xml:space="preserve"> site??</w:t>
      </w:r>
      <w:r w:rsidR="007C752B">
        <w:rPr>
          <w:rFonts w:ascii="Times New Roman" w:hAnsi="Times New Roman"/>
          <w:szCs w:val="24"/>
        </w:rPr>
        <w:t>&gt;</w:t>
      </w:r>
    </w:p>
    <w:p w14:paraId="65536C9D" w14:textId="256D8D9C" w:rsidR="001A16C9" w:rsidRPr="00D5648E" w:rsidRDefault="001A16C9" w:rsidP="00A9115F">
      <w:pPr>
        <w:pStyle w:val="Heading2"/>
        <w:spacing w:line="480" w:lineRule="auto"/>
      </w:pPr>
      <w:bookmarkStart w:id="46" w:name="_Toc153932287"/>
      <w:bookmarkStart w:id="47" w:name="_Toc153932722"/>
      <w:r w:rsidRPr="00D5648E">
        <w:t>Assumptions and Dependencies</w:t>
      </w:r>
      <w:bookmarkEnd w:id="46"/>
      <w:bookmarkEnd w:id="47"/>
    </w:p>
    <w:p w14:paraId="32EF94E5" w14:textId="0B500AA8" w:rsidR="00077ADC" w:rsidRPr="00D5648E" w:rsidRDefault="00077ADC" w:rsidP="00077ADC">
      <w:pPr>
        <w:pStyle w:val="ListParagraph"/>
        <w:numPr>
          <w:ilvl w:val="0"/>
          <w:numId w:val="26"/>
        </w:numPr>
        <w:spacing w:line="480" w:lineRule="auto"/>
        <w:rPr>
          <w:rFonts w:ascii="Times New Roman" w:hAnsi="Times New Roman"/>
        </w:rPr>
      </w:pPr>
      <w:r w:rsidRPr="00D5648E">
        <w:rPr>
          <w:rFonts w:ascii="Times New Roman" w:hAnsi="Times New Roman"/>
          <w:i/>
          <w:iCs/>
        </w:rPr>
        <w:t>Hardware Compatibility</w:t>
      </w:r>
      <w:r w:rsidRPr="00D5648E">
        <w:rPr>
          <w:rFonts w:ascii="Times New Roman" w:hAnsi="Times New Roman"/>
        </w:rPr>
        <w:t xml:space="preserve">: Assuming the software will be compatible with various UAS </w:t>
      </w:r>
      <w:r w:rsidR="007C752B">
        <w:rPr>
          <w:rFonts w:ascii="Times New Roman" w:hAnsi="Times New Roman"/>
        </w:rPr>
        <w:t xml:space="preserve">sensors </w:t>
      </w:r>
      <w:r w:rsidRPr="00D5648E">
        <w:rPr>
          <w:rFonts w:ascii="Times New Roman" w:hAnsi="Times New Roman"/>
        </w:rPr>
        <w:t xml:space="preserve">used in the competition. </w:t>
      </w:r>
      <w:r w:rsidR="007C752B">
        <w:rPr>
          <w:rFonts w:ascii="Times New Roman" w:hAnsi="Times New Roman"/>
        </w:rPr>
        <w:t>&lt;</w:t>
      </w:r>
      <w:r w:rsidRPr="00D5648E">
        <w:rPr>
          <w:rFonts w:ascii="Times New Roman" w:hAnsi="Times New Roman"/>
          <w:highlight w:val="magenta"/>
        </w:rPr>
        <w:t xml:space="preserve">GO INTO MORE DETAIL </w:t>
      </w:r>
      <w:r w:rsidR="007C752B">
        <w:rPr>
          <w:rFonts w:ascii="Times New Roman" w:hAnsi="Times New Roman"/>
          <w:highlight w:val="magenta"/>
        </w:rPr>
        <w:t>WHICH SENSORS –</w:t>
      </w:r>
      <w:r w:rsidRPr="00D5648E">
        <w:rPr>
          <w:rFonts w:ascii="Times New Roman" w:hAnsi="Times New Roman"/>
          <w:highlight w:val="magenta"/>
        </w:rPr>
        <w:t xml:space="preserve"> TBD</w:t>
      </w:r>
      <w:r w:rsidR="007C752B">
        <w:rPr>
          <w:rFonts w:ascii="Times New Roman" w:hAnsi="Times New Roman"/>
        </w:rPr>
        <w:t>&gt;</w:t>
      </w:r>
    </w:p>
    <w:p w14:paraId="1B1EF9C6" w14:textId="0B7EDAD2" w:rsidR="00077ADC" w:rsidRPr="00D5648E" w:rsidRDefault="00077ADC" w:rsidP="00A9115F">
      <w:pPr>
        <w:pStyle w:val="ListParagraph"/>
        <w:numPr>
          <w:ilvl w:val="0"/>
          <w:numId w:val="26"/>
        </w:numPr>
        <w:spacing w:line="480" w:lineRule="auto"/>
        <w:rPr>
          <w:rFonts w:ascii="Times New Roman" w:hAnsi="Times New Roman"/>
        </w:rPr>
      </w:pPr>
      <w:r w:rsidRPr="00D5648E">
        <w:rPr>
          <w:rFonts w:ascii="Times New Roman" w:hAnsi="Times New Roman"/>
          <w:i/>
          <w:iCs/>
        </w:rPr>
        <w:t>Third-Party Component Integration</w:t>
      </w:r>
      <w:r w:rsidRPr="00D5648E">
        <w:rPr>
          <w:rFonts w:ascii="Times New Roman" w:hAnsi="Times New Roman"/>
        </w:rPr>
        <w:t xml:space="preserve">: Dependence on third-party components or libraries </w:t>
      </w:r>
      <w:r w:rsidR="007C752B">
        <w:rPr>
          <w:rFonts w:ascii="Times New Roman" w:hAnsi="Times New Roman"/>
        </w:rPr>
        <w:t>stated with the software design document [</w:t>
      </w:r>
      <w:hyperlink w:anchor="_AEROLOGIC_Software_Design" w:history="1">
        <w:r w:rsidR="007C752B" w:rsidRPr="007C752B">
          <w:rPr>
            <w:rStyle w:val="Hyperlink"/>
            <w:rFonts w:ascii="Times New Roman" w:hAnsi="Times New Roman"/>
          </w:rPr>
          <w:t>1.5.5</w:t>
        </w:r>
      </w:hyperlink>
      <w:r w:rsidR="007C752B">
        <w:rPr>
          <w:rFonts w:ascii="Times New Roman" w:hAnsi="Times New Roman"/>
        </w:rPr>
        <w:t xml:space="preserve">] </w:t>
      </w:r>
      <w:r w:rsidRPr="00D5648E">
        <w:rPr>
          <w:rFonts w:ascii="Times New Roman" w:hAnsi="Times New Roman"/>
        </w:rPr>
        <w:t>with the assumption these will remain available and supported.</w:t>
      </w:r>
    </w:p>
    <w:p w14:paraId="310EA87F" w14:textId="47E6DBB1" w:rsidR="00EA4705" w:rsidRPr="00D5648E" w:rsidRDefault="00EA4705" w:rsidP="00A9115F">
      <w:pPr>
        <w:pStyle w:val="ListParagraph"/>
        <w:numPr>
          <w:ilvl w:val="0"/>
          <w:numId w:val="26"/>
        </w:numPr>
        <w:spacing w:line="480" w:lineRule="auto"/>
        <w:rPr>
          <w:rFonts w:ascii="Times New Roman" w:hAnsi="Times New Roman"/>
        </w:rPr>
      </w:pPr>
      <w:r w:rsidRPr="00D5648E">
        <w:rPr>
          <w:rFonts w:ascii="Times New Roman" w:hAnsi="Times New Roman"/>
          <w:i/>
          <w:iCs/>
        </w:rPr>
        <w:lastRenderedPageBreak/>
        <w:t>External Data Sources</w:t>
      </w:r>
      <w:r w:rsidRPr="00D5648E">
        <w:rPr>
          <w:rFonts w:ascii="Times New Roman" w:hAnsi="Times New Roman"/>
        </w:rPr>
        <w:t>: Dependence on external data sources (like GPS signals) assumed to be accurate and continuously available.</w:t>
      </w:r>
    </w:p>
    <w:p w14:paraId="443A30D2" w14:textId="75CB5DCF" w:rsidR="003914D5" w:rsidRPr="00D5648E" w:rsidRDefault="001A16C9" w:rsidP="003914D5">
      <w:pPr>
        <w:pStyle w:val="Heading1"/>
        <w:spacing w:line="480" w:lineRule="auto"/>
      </w:pPr>
      <w:bookmarkStart w:id="48" w:name="_Toc153932288"/>
      <w:bookmarkStart w:id="49" w:name="_Toc153932723"/>
      <w:r w:rsidRPr="00D5648E">
        <w:t>EXTERNAL INTERFACE REQUIREMENTS</w:t>
      </w:r>
      <w:r w:rsidR="003914D5" w:rsidRPr="00D5648E">
        <w:t xml:space="preserve"> </w:t>
      </w:r>
      <w:r w:rsidR="003914D5" w:rsidRPr="00D5648E">
        <w:rPr>
          <w:highlight w:val="magenta"/>
        </w:rPr>
        <w:t>TBD</w:t>
      </w:r>
      <w:bookmarkEnd w:id="48"/>
      <w:bookmarkEnd w:id="49"/>
    </w:p>
    <w:p w14:paraId="415182A4" w14:textId="51E5647C" w:rsidR="001A16C9" w:rsidRPr="00D5648E" w:rsidRDefault="001A16C9" w:rsidP="00A9115F">
      <w:pPr>
        <w:pStyle w:val="Heading2"/>
        <w:spacing w:line="480" w:lineRule="auto"/>
      </w:pPr>
      <w:bookmarkStart w:id="50" w:name="_Toc153932289"/>
      <w:bookmarkStart w:id="51" w:name="_Toc153932724"/>
      <w:r w:rsidRPr="00D5648E">
        <w:t>User Interfaces</w:t>
      </w:r>
      <w:r w:rsidR="00EA4705" w:rsidRPr="00D5648E">
        <w:t xml:space="preserve"> </w:t>
      </w:r>
      <w:r w:rsidR="00EA4705" w:rsidRPr="00D5648E">
        <w:rPr>
          <w:highlight w:val="magenta"/>
        </w:rPr>
        <w:t>TBD</w:t>
      </w:r>
      <w:bookmarkEnd w:id="50"/>
      <w:bookmarkEnd w:id="51"/>
    </w:p>
    <w:p w14:paraId="6F0D9C2D" w14:textId="55AFCC6B" w:rsidR="001A16C9" w:rsidRPr="00D5648E" w:rsidRDefault="001A16C9"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D5648E">
        <w:rPr>
          <w:rFonts w:ascii="Times New Roman" w:hAnsi="Times New Roman"/>
          <w:i w:val="0"/>
          <w:sz w:val="24"/>
          <w:szCs w:val="24"/>
        </w:rPr>
        <w:t>buttons</w:t>
      </w:r>
      <w:proofErr w:type="gramEnd"/>
      <w:r w:rsidRPr="00D5648E">
        <w:rPr>
          <w:rFonts w:ascii="Times New Roman" w:hAnsi="Times New Roman"/>
          <w:i w:val="0"/>
          <w:sz w:val="24"/>
          <w:szCs w:val="24"/>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sidR="00EA4705" w:rsidRPr="00D5648E">
        <w:rPr>
          <w:rFonts w:ascii="Times New Roman" w:hAnsi="Times New Roman"/>
          <w:i w:val="0"/>
          <w:sz w:val="24"/>
          <w:szCs w:val="24"/>
        </w:rPr>
        <w:t xml:space="preserve"> mission planner? Custom ground station software for images? Write a custom ground station software to combine the two? Why not?</w:t>
      </w:r>
    </w:p>
    <w:p w14:paraId="782D58F0" w14:textId="4EC79910" w:rsidR="001A16C9" w:rsidRPr="00D5648E" w:rsidRDefault="001A16C9" w:rsidP="00A9115F">
      <w:pPr>
        <w:pStyle w:val="Heading2"/>
        <w:spacing w:line="480" w:lineRule="auto"/>
        <w:rPr>
          <w:sz w:val="24"/>
          <w:szCs w:val="24"/>
        </w:rPr>
      </w:pPr>
      <w:bookmarkStart w:id="52" w:name="_Toc153932290"/>
      <w:bookmarkStart w:id="53" w:name="_Toc153932725"/>
      <w:r w:rsidRPr="00D5648E">
        <w:rPr>
          <w:sz w:val="24"/>
          <w:szCs w:val="24"/>
        </w:rPr>
        <w:t>Hardware Interfaces</w:t>
      </w:r>
      <w:r w:rsidR="00EA4705" w:rsidRPr="00D5648E">
        <w:rPr>
          <w:sz w:val="24"/>
          <w:szCs w:val="24"/>
        </w:rPr>
        <w:t xml:space="preserve"> </w:t>
      </w:r>
      <w:r w:rsidR="00EA4705" w:rsidRPr="00D5648E">
        <w:rPr>
          <w:sz w:val="24"/>
          <w:szCs w:val="24"/>
          <w:highlight w:val="magenta"/>
        </w:rPr>
        <w:t>TBD</w:t>
      </w:r>
      <w:bookmarkEnd w:id="52"/>
      <w:bookmarkEnd w:id="53"/>
    </w:p>
    <w:p w14:paraId="7EB9F348" w14:textId="77777777" w:rsidR="001A16C9" w:rsidRPr="00D5648E" w:rsidRDefault="001A16C9"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EB71A5A" w14:textId="1BDC5A72" w:rsidR="001A16C9" w:rsidRPr="00D5648E" w:rsidRDefault="001A16C9" w:rsidP="00A9115F">
      <w:pPr>
        <w:pStyle w:val="Heading2"/>
        <w:spacing w:line="480" w:lineRule="auto"/>
        <w:rPr>
          <w:sz w:val="24"/>
          <w:szCs w:val="24"/>
        </w:rPr>
      </w:pPr>
      <w:bookmarkStart w:id="54" w:name="_Toc153932291"/>
      <w:bookmarkStart w:id="55" w:name="_Toc153932726"/>
      <w:r w:rsidRPr="00D5648E">
        <w:rPr>
          <w:sz w:val="24"/>
          <w:szCs w:val="24"/>
        </w:rPr>
        <w:t>Software Interfaces</w:t>
      </w:r>
      <w:r w:rsidR="000723A2" w:rsidRPr="00D5648E">
        <w:rPr>
          <w:sz w:val="24"/>
          <w:szCs w:val="24"/>
        </w:rPr>
        <w:t xml:space="preserve"> </w:t>
      </w:r>
      <w:r w:rsidR="000723A2" w:rsidRPr="00D5648E">
        <w:rPr>
          <w:sz w:val="24"/>
          <w:szCs w:val="24"/>
          <w:highlight w:val="magenta"/>
        </w:rPr>
        <w:t>TBD</w:t>
      </w:r>
      <w:bookmarkEnd w:id="54"/>
      <w:bookmarkEnd w:id="55"/>
    </w:p>
    <w:p w14:paraId="3EAAAB18" w14:textId="7D6C0C86" w:rsidR="000723A2" w:rsidRPr="00D5648E" w:rsidRDefault="001A16C9" w:rsidP="00A9115F">
      <w:pPr>
        <w:spacing w:line="480" w:lineRule="auto"/>
        <w:rPr>
          <w:rFonts w:ascii="Times New Roman" w:hAnsi="Times New Roman"/>
          <w:szCs w:val="24"/>
        </w:rPr>
      </w:pPr>
      <w:r w:rsidRPr="00D5648E">
        <w:rPr>
          <w:rFonts w:ascii="Times New Roman" w:hAnsi="Times New Roman"/>
          <w:szCs w:val="24"/>
        </w:rPr>
        <w:t xml:space="preserve">&lt;Describe the connections between this product and other specific software components (name and version), including databases, operating systems, tools, libraries, and integrated commercial </w:t>
      </w:r>
      <w:r w:rsidRPr="00D5648E">
        <w:rPr>
          <w:rFonts w:ascii="Times New Roman" w:hAnsi="Times New Roman"/>
          <w:szCs w:val="24"/>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R="000723A2" w:rsidRPr="00D5648E">
        <w:rPr>
          <w:rFonts w:ascii="Times New Roman" w:hAnsi="Times New Roman"/>
          <w:szCs w:val="24"/>
        </w:rPr>
        <w:t xml:space="preserve"> this would be best to write after</w:t>
      </w:r>
      <w:r w:rsidR="003914D5" w:rsidRPr="00D5648E">
        <w:rPr>
          <w:rFonts w:ascii="Times New Roman" w:hAnsi="Times New Roman"/>
          <w:szCs w:val="24"/>
        </w:rPr>
        <w:t xml:space="preserve"> software is “complete”</w:t>
      </w:r>
    </w:p>
    <w:p w14:paraId="2C0A9CDC" w14:textId="6AAA4660" w:rsidR="001A16C9" w:rsidRPr="00D5648E" w:rsidRDefault="001A16C9" w:rsidP="00A9115F">
      <w:pPr>
        <w:pStyle w:val="Heading2"/>
        <w:spacing w:line="480" w:lineRule="auto"/>
      </w:pPr>
      <w:bookmarkStart w:id="56" w:name="_Toc153932292"/>
      <w:bookmarkStart w:id="57" w:name="_Toc153932727"/>
      <w:r w:rsidRPr="00D5648E">
        <w:t>Communications Interfaces</w:t>
      </w:r>
      <w:r w:rsidR="003914D5" w:rsidRPr="00D5648E">
        <w:t xml:space="preserve"> </w:t>
      </w:r>
      <w:r w:rsidR="003914D5" w:rsidRPr="00D5648E">
        <w:rPr>
          <w:highlight w:val="magenta"/>
        </w:rPr>
        <w:t>TBD</w:t>
      </w:r>
      <w:bookmarkEnd w:id="56"/>
      <w:bookmarkEnd w:id="57"/>
    </w:p>
    <w:p w14:paraId="2E30749F" w14:textId="6A944F65" w:rsidR="001A16C9" w:rsidRPr="00D5648E" w:rsidRDefault="001A16C9" w:rsidP="00A9115F">
      <w:pPr>
        <w:pStyle w:val="template"/>
        <w:spacing w:line="480" w:lineRule="auto"/>
        <w:rPr>
          <w:rFonts w:ascii="Times New Roman" w:hAnsi="Times New Roman"/>
          <w:i w:val="0"/>
          <w:sz w:val="24"/>
          <w:szCs w:val="24"/>
        </w:rPr>
      </w:pPr>
      <w:r w:rsidRPr="00D5648E">
        <w:rPr>
          <w:rFonts w:ascii="Times New Roman" w:hAnsi="Times New Roman"/>
          <w:i w:val="0"/>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914D5" w:rsidRPr="00D5648E">
        <w:rPr>
          <w:rFonts w:ascii="Times New Roman" w:hAnsi="Times New Roman"/>
          <w:i w:val="0"/>
          <w:sz w:val="24"/>
          <w:szCs w:val="24"/>
        </w:rPr>
        <w:t xml:space="preserve"> </w:t>
      </w:r>
      <w:r w:rsidR="007C752B">
        <w:rPr>
          <w:rFonts w:ascii="Times New Roman" w:hAnsi="Times New Roman"/>
          <w:i w:val="0"/>
          <w:sz w:val="24"/>
          <w:szCs w:val="24"/>
        </w:rPr>
        <w:t>&lt;</w:t>
      </w:r>
      <w:proofErr w:type="spellStart"/>
      <w:r w:rsidR="003914D5" w:rsidRPr="00D5648E">
        <w:rPr>
          <w:rFonts w:ascii="Times New Roman" w:hAnsi="Times New Roman"/>
          <w:i w:val="0"/>
          <w:sz w:val="24"/>
          <w:szCs w:val="24"/>
        </w:rPr>
        <w:t>mavlink</w:t>
      </w:r>
      <w:proofErr w:type="spellEnd"/>
      <w:r w:rsidR="003914D5" w:rsidRPr="00D5648E">
        <w:rPr>
          <w:rFonts w:ascii="Times New Roman" w:hAnsi="Times New Roman"/>
          <w:i w:val="0"/>
          <w:sz w:val="24"/>
          <w:szCs w:val="24"/>
        </w:rPr>
        <w:t>, serial ports, communication with ground station</w:t>
      </w:r>
      <w:r w:rsidR="007C752B">
        <w:rPr>
          <w:rFonts w:ascii="Times New Roman" w:hAnsi="Times New Roman"/>
          <w:i w:val="0"/>
          <w:sz w:val="24"/>
          <w:szCs w:val="24"/>
        </w:rPr>
        <w:t>, rf??&gt;</w:t>
      </w:r>
    </w:p>
    <w:p w14:paraId="13F6C34B" w14:textId="77777777" w:rsidR="001A16C9" w:rsidRPr="00D5648E" w:rsidRDefault="001A16C9" w:rsidP="00D64224">
      <w:pPr>
        <w:pStyle w:val="Heading1"/>
        <w:spacing w:line="480" w:lineRule="auto"/>
      </w:pPr>
      <w:bookmarkStart w:id="58" w:name="_SYSTEM_FEATURES"/>
      <w:bookmarkStart w:id="59" w:name="_Toc153932293"/>
      <w:bookmarkStart w:id="60" w:name="_Toc153932728"/>
      <w:bookmarkEnd w:id="58"/>
      <w:r w:rsidRPr="00D5648E">
        <w:t>SYSTEM FEATURES</w:t>
      </w:r>
      <w:bookmarkEnd w:id="59"/>
      <w:bookmarkEnd w:id="60"/>
    </w:p>
    <w:p w14:paraId="7CAECB51" w14:textId="0C6D26EE" w:rsidR="001A16C9" w:rsidRPr="00D5648E" w:rsidRDefault="00D64224" w:rsidP="00D64224">
      <w:pPr>
        <w:pStyle w:val="Heading2"/>
        <w:spacing w:line="480" w:lineRule="auto"/>
      </w:pPr>
      <w:bookmarkStart w:id="61" w:name="_Toc153932294"/>
      <w:bookmarkStart w:id="62" w:name="_Toc153932729"/>
      <w:r w:rsidRPr="00D5648E">
        <w:t>Automated Flight Plan Execution</w:t>
      </w:r>
      <w:bookmarkEnd w:id="61"/>
      <w:bookmarkEnd w:id="62"/>
    </w:p>
    <w:p w14:paraId="03B7DBA5" w14:textId="712AB275" w:rsidR="00D64224" w:rsidRPr="00D5648E" w:rsidRDefault="00D5648E" w:rsidP="007C7D1D">
      <w:pPr>
        <w:spacing w:line="480" w:lineRule="auto"/>
        <w:rPr>
          <w:rFonts w:ascii="Times New Roman" w:hAnsi="Times New Roman"/>
          <w:szCs w:val="24"/>
        </w:rPr>
      </w:pPr>
      <w:r>
        <w:rPr>
          <w:rFonts w:ascii="Times New Roman" w:hAnsi="Times New Roman"/>
          <w:szCs w:val="24"/>
        </w:rPr>
        <w:t>Functions include automated takeoff, landing, a</w:t>
      </w:r>
      <w:r w:rsidR="00D64224" w:rsidRPr="00D5648E">
        <w:rPr>
          <w:rFonts w:ascii="Times New Roman" w:hAnsi="Times New Roman"/>
          <w:szCs w:val="24"/>
        </w:rPr>
        <w:t>dherence to predefined flight paths</w:t>
      </w:r>
      <w:r>
        <w:rPr>
          <w:rFonts w:ascii="Times New Roman" w:hAnsi="Times New Roman"/>
          <w:szCs w:val="24"/>
        </w:rPr>
        <w:t>, and dynamic obstacle avoidance [</w:t>
      </w:r>
      <w:hyperlink w:anchor="_Dynamic_Obstacle_Avoidance" w:history="1">
        <w:r w:rsidR="00B9332D" w:rsidRPr="00B9332D">
          <w:rPr>
            <w:rStyle w:val="Hyperlink"/>
            <w:rFonts w:ascii="Times New Roman" w:hAnsi="Times New Roman"/>
            <w:szCs w:val="24"/>
          </w:rPr>
          <w:t>4.2</w:t>
        </w:r>
      </w:hyperlink>
      <w:r>
        <w:rPr>
          <w:rFonts w:ascii="Times New Roman" w:hAnsi="Times New Roman"/>
          <w:szCs w:val="24"/>
        </w:rPr>
        <w:t>].</w:t>
      </w:r>
      <w:r w:rsidR="00AC0457">
        <w:rPr>
          <w:rFonts w:ascii="Times New Roman" w:hAnsi="Times New Roman"/>
          <w:szCs w:val="24"/>
        </w:rPr>
        <w:t xml:space="preserve"> </w:t>
      </w:r>
      <w:r w:rsidR="00D64224" w:rsidRPr="00AC0457">
        <w:rPr>
          <w:rFonts w:ascii="Times New Roman" w:hAnsi="Times New Roman"/>
          <w:szCs w:val="24"/>
        </w:rPr>
        <w:t>Priority</w:t>
      </w:r>
      <w:r w:rsidR="00D64224" w:rsidRPr="00D5648E">
        <w:rPr>
          <w:rFonts w:ascii="Times New Roman" w:hAnsi="Times New Roman"/>
          <w:szCs w:val="24"/>
        </w:rPr>
        <w:t>: High</w:t>
      </w:r>
    </w:p>
    <w:p w14:paraId="2B6D8F77" w14:textId="30475FE8" w:rsidR="00465869" w:rsidRPr="00D5648E" w:rsidRDefault="001A16C9" w:rsidP="001E4D31">
      <w:pPr>
        <w:pStyle w:val="Heading3"/>
        <w:spacing w:line="480" w:lineRule="auto"/>
      </w:pPr>
      <w:bookmarkStart w:id="63" w:name="_Toc153932295"/>
      <w:bookmarkStart w:id="64" w:name="_Toc153932730"/>
      <w:r w:rsidRPr="00D5648E">
        <w:t>Functional Requirements</w:t>
      </w:r>
      <w:bookmarkEnd w:id="63"/>
      <w:bookmarkEnd w:id="64"/>
    </w:p>
    <w:p w14:paraId="2E62EE40" w14:textId="6BB6113B" w:rsidR="00465869" w:rsidRDefault="007C7D1D" w:rsidP="001E4D31">
      <w:pPr>
        <w:pStyle w:val="Heading4"/>
        <w:spacing w:line="480" w:lineRule="auto"/>
        <w:rPr>
          <w:iCs/>
        </w:rPr>
      </w:pPr>
      <w:r>
        <w:rPr>
          <w:iCs/>
        </w:rPr>
        <w:lastRenderedPageBreak/>
        <w:t xml:space="preserve">The system </w:t>
      </w:r>
      <w:r w:rsidR="00AC0457">
        <w:rPr>
          <w:iCs/>
        </w:rPr>
        <w:t>shall</w:t>
      </w:r>
      <w:r>
        <w:rPr>
          <w:iCs/>
        </w:rPr>
        <w:t xml:space="preserve"> autonomously initiate takeoff when a mission is started.</w:t>
      </w:r>
    </w:p>
    <w:p w14:paraId="2A37A0EE" w14:textId="27DE044E" w:rsidR="007C7D1D" w:rsidRPr="007C7D1D" w:rsidRDefault="007C7D1D" w:rsidP="001E4D31">
      <w:pPr>
        <w:pStyle w:val="Heading4"/>
        <w:spacing w:line="480" w:lineRule="auto"/>
      </w:pPr>
      <w:r w:rsidRPr="007C7D1D">
        <w:t xml:space="preserve">The system </w:t>
      </w:r>
      <w:r w:rsidR="00AC0457">
        <w:t>shall</w:t>
      </w:r>
      <w:r w:rsidRPr="007C7D1D">
        <w:t xml:space="preserve"> </w:t>
      </w:r>
      <w:r w:rsidR="001E4D31">
        <w:t>navigate</w:t>
      </w:r>
      <w:r w:rsidRPr="007C7D1D">
        <w:t xml:space="preserve"> </w:t>
      </w:r>
      <w:r w:rsidR="001E4D31">
        <w:t>through</w:t>
      </w:r>
      <w:r w:rsidR="00AC0457">
        <w:t xml:space="preserve"> mission flight path </w:t>
      </w:r>
      <w:r w:rsidR="001E4D31">
        <w:t xml:space="preserve">waypoints with a max error of 25ft </w:t>
      </w:r>
      <w:r w:rsidR="00AC0457">
        <w:t>only deviating during obstacle avoidance</w:t>
      </w:r>
      <w:r w:rsidRPr="007C7D1D">
        <w:t>.</w:t>
      </w:r>
    </w:p>
    <w:p w14:paraId="3149A851" w14:textId="4AD0E218" w:rsidR="007C7D1D" w:rsidRPr="007C7D1D" w:rsidRDefault="007C7D1D" w:rsidP="007C7D1D">
      <w:pPr>
        <w:pStyle w:val="Heading4"/>
        <w:spacing w:line="480" w:lineRule="auto"/>
      </w:pPr>
      <w:r>
        <w:t xml:space="preserve">The system </w:t>
      </w:r>
      <w:r w:rsidR="00AC0457">
        <w:t>shall</w:t>
      </w:r>
      <w:r>
        <w:t xml:space="preserve"> autonomously execute landing procedures at the designated landing zone.</w:t>
      </w:r>
    </w:p>
    <w:p w14:paraId="031620F1" w14:textId="4F2C6069" w:rsidR="00D64224" w:rsidRPr="00D5648E" w:rsidRDefault="00D64224" w:rsidP="007C7D1D">
      <w:pPr>
        <w:pStyle w:val="Heading2"/>
        <w:spacing w:line="480" w:lineRule="auto"/>
      </w:pPr>
      <w:bookmarkStart w:id="65" w:name="_Dynamic_Obstacle_Avoidance"/>
      <w:bookmarkStart w:id="66" w:name="_Toc153932296"/>
      <w:bookmarkStart w:id="67" w:name="_Toc153932731"/>
      <w:bookmarkEnd w:id="65"/>
      <w:r w:rsidRPr="00D5648E">
        <w:t>Dynamic Obstacle Avoidance</w:t>
      </w:r>
      <w:bookmarkEnd w:id="66"/>
      <w:bookmarkEnd w:id="67"/>
    </w:p>
    <w:p w14:paraId="4C2C70E2" w14:textId="55CA311C" w:rsidR="00D64224" w:rsidRPr="00D5648E" w:rsidRDefault="00AC0457" w:rsidP="00D64224">
      <w:pPr>
        <w:spacing w:line="480" w:lineRule="auto"/>
        <w:rPr>
          <w:rFonts w:ascii="Times New Roman" w:hAnsi="Times New Roman"/>
          <w:szCs w:val="24"/>
        </w:rPr>
      </w:pPr>
      <w:r>
        <w:rPr>
          <w:rFonts w:ascii="Times New Roman" w:hAnsi="Times New Roman"/>
          <w:szCs w:val="24"/>
        </w:rPr>
        <w:t>Enables the UAS to autonomous identify and avoid obstacles during flight using onboard sensors, ensuring safety and operational reliability</w:t>
      </w:r>
      <w:r w:rsidR="00D64224" w:rsidRPr="00D5648E">
        <w:rPr>
          <w:rFonts w:ascii="Times New Roman" w:hAnsi="Times New Roman"/>
          <w:szCs w:val="24"/>
        </w:rPr>
        <w:t>.</w:t>
      </w:r>
      <w:r>
        <w:rPr>
          <w:rFonts w:ascii="Times New Roman" w:hAnsi="Times New Roman"/>
          <w:szCs w:val="24"/>
        </w:rPr>
        <w:t xml:space="preserve"> </w:t>
      </w:r>
      <w:r w:rsidR="00D64224" w:rsidRPr="00D5648E">
        <w:rPr>
          <w:rFonts w:ascii="Times New Roman" w:hAnsi="Times New Roman"/>
          <w:szCs w:val="24"/>
        </w:rPr>
        <w:t>Priority: High</w:t>
      </w:r>
    </w:p>
    <w:p w14:paraId="1AD87858" w14:textId="4BC337BD" w:rsidR="00D64224" w:rsidRPr="00D5648E" w:rsidRDefault="00D64224" w:rsidP="00D64224">
      <w:pPr>
        <w:pStyle w:val="Heading3"/>
        <w:spacing w:line="480" w:lineRule="auto"/>
      </w:pPr>
      <w:bookmarkStart w:id="68" w:name="_Toc153932297"/>
      <w:bookmarkStart w:id="69" w:name="_Toc153932732"/>
      <w:r w:rsidRPr="00D5648E">
        <w:t>Functional Requirements</w:t>
      </w:r>
      <w:bookmarkEnd w:id="68"/>
      <w:bookmarkEnd w:id="69"/>
    </w:p>
    <w:p w14:paraId="24584105" w14:textId="77777777" w:rsidR="00AC0457" w:rsidRDefault="00AC0457" w:rsidP="00D64224">
      <w:pPr>
        <w:pStyle w:val="Heading4"/>
        <w:spacing w:line="480" w:lineRule="auto"/>
      </w:pPr>
      <w:r>
        <w:t>The system shall detect obstacles within a specified range.</w:t>
      </w:r>
    </w:p>
    <w:p w14:paraId="150C73D7" w14:textId="77777777" w:rsidR="00AC0457" w:rsidRDefault="00AC0457" w:rsidP="00D64224">
      <w:pPr>
        <w:pStyle w:val="Heading4"/>
        <w:spacing w:line="480" w:lineRule="auto"/>
      </w:pPr>
      <w:r>
        <w:t>Upon obstacle detection, the system shall calculate an alternate path to avoid collision.</w:t>
      </w:r>
    </w:p>
    <w:p w14:paraId="20C11565" w14:textId="01C3EA2F" w:rsidR="00AC0457" w:rsidRDefault="00AC0457" w:rsidP="00AC0457">
      <w:pPr>
        <w:pStyle w:val="Heading4"/>
        <w:spacing w:line="480" w:lineRule="auto"/>
      </w:pPr>
      <w:r>
        <w:t>The system shall execute avoidance maneuvers while maintaining the overall mission path.</w:t>
      </w:r>
    </w:p>
    <w:p w14:paraId="53FBC618" w14:textId="60498CDB" w:rsidR="00AC0457" w:rsidRPr="00AC0457" w:rsidRDefault="00AC0457" w:rsidP="00AC0457">
      <w:pPr>
        <w:pStyle w:val="Heading4"/>
        <w:spacing w:line="480" w:lineRule="auto"/>
      </w:pPr>
      <w:r>
        <w:t>The system shall log all obstacle encounters and avoidance actions taken.</w:t>
      </w:r>
    </w:p>
    <w:p w14:paraId="0F6ED9D1" w14:textId="296C7C4E" w:rsidR="006B57BE" w:rsidRPr="00D5648E" w:rsidRDefault="006B57BE" w:rsidP="00AC0457">
      <w:pPr>
        <w:pStyle w:val="Heading2"/>
        <w:spacing w:line="480" w:lineRule="auto"/>
      </w:pPr>
      <w:bookmarkStart w:id="70" w:name="_Toc153932298"/>
      <w:bookmarkStart w:id="71" w:name="_Toc153932733"/>
      <w:r w:rsidRPr="00D5648E">
        <w:t>Real-Time Image Processing</w:t>
      </w:r>
      <w:bookmarkEnd w:id="70"/>
      <w:bookmarkEnd w:id="71"/>
    </w:p>
    <w:p w14:paraId="5FD74ED9" w14:textId="0562E206" w:rsidR="006B57BE" w:rsidRPr="00D5648E" w:rsidRDefault="00AC0457" w:rsidP="006B57BE">
      <w:pPr>
        <w:spacing w:line="480" w:lineRule="auto"/>
        <w:rPr>
          <w:rFonts w:ascii="Times New Roman" w:hAnsi="Times New Roman"/>
          <w:szCs w:val="24"/>
        </w:rPr>
      </w:pPr>
      <w:r>
        <w:rPr>
          <w:rFonts w:ascii="Times New Roman" w:hAnsi="Times New Roman"/>
          <w:szCs w:val="24"/>
        </w:rPr>
        <w:t>Empowers the UAS to detect and interpret visual data in the drop zone for accurate payload delivery calculations</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High</w:t>
      </w:r>
    </w:p>
    <w:p w14:paraId="61F8CEA2" w14:textId="77777777" w:rsidR="006B57BE" w:rsidRPr="00D5648E" w:rsidRDefault="006B57BE" w:rsidP="006B57BE">
      <w:pPr>
        <w:pStyle w:val="Heading3"/>
        <w:spacing w:line="480" w:lineRule="auto"/>
      </w:pPr>
      <w:bookmarkStart w:id="72" w:name="_Toc153932299"/>
      <w:bookmarkStart w:id="73" w:name="_Toc153932734"/>
      <w:r w:rsidRPr="00D5648E">
        <w:t>Functional Requirements</w:t>
      </w:r>
      <w:bookmarkEnd w:id="72"/>
      <w:bookmarkEnd w:id="73"/>
    </w:p>
    <w:p w14:paraId="1FFE3844" w14:textId="3B0524F5" w:rsidR="0057116B" w:rsidRDefault="0057116B" w:rsidP="001E4D31">
      <w:pPr>
        <w:pStyle w:val="Heading4"/>
        <w:spacing w:line="480" w:lineRule="auto"/>
      </w:pPr>
      <w:r>
        <w:lastRenderedPageBreak/>
        <w:t>The system shall identify and classify standard objects [REF] and emergent objects [REF].</w:t>
      </w:r>
    </w:p>
    <w:p w14:paraId="3F42AC5F" w14:textId="2FD97E8F" w:rsidR="0057116B" w:rsidRDefault="0057116B" w:rsidP="001E4D31">
      <w:pPr>
        <w:pStyle w:val="Heading4"/>
        <w:spacing w:line="480" w:lineRule="auto"/>
      </w:pPr>
      <w:r>
        <w:t>The system shall process images in real-time to determine precise drop locations.</w:t>
      </w:r>
    </w:p>
    <w:p w14:paraId="0A2BC677" w14:textId="257A9F19" w:rsidR="0057116B" w:rsidRDefault="0057116B" w:rsidP="001E4D31">
      <w:pPr>
        <w:pStyle w:val="Heading4"/>
        <w:spacing w:line="480" w:lineRule="auto"/>
      </w:pPr>
      <w:r>
        <w:t>Image analysis shall include object localization within a defined accuracy.</w:t>
      </w:r>
    </w:p>
    <w:p w14:paraId="6C365207" w14:textId="3084E6AD" w:rsidR="001E4D31" w:rsidRPr="001E4D31" w:rsidRDefault="001E4D31" w:rsidP="001E4D31">
      <w:pPr>
        <w:pStyle w:val="Heading4"/>
        <w:spacing w:line="480" w:lineRule="auto"/>
      </w:pPr>
      <w:r>
        <w:t>The system shall log image processing activities for post mission analysis.</w:t>
      </w:r>
    </w:p>
    <w:p w14:paraId="4DB67D14" w14:textId="7981FC10" w:rsidR="00D64224" w:rsidRPr="00D5648E" w:rsidRDefault="00D64224" w:rsidP="001E4D31">
      <w:pPr>
        <w:pStyle w:val="Heading2"/>
        <w:spacing w:line="480" w:lineRule="auto"/>
      </w:pPr>
      <w:bookmarkStart w:id="74" w:name="_Toc153932300"/>
      <w:bookmarkStart w:id="75" w:name="_Toc153932735"/>
      <w:r w:rsidRPr="00D5648E">
        <w:t>Payload Management</w:t>
      </w:r>
      <w:bookmarkEnd w:id="74"/>
      <w:bookmarkEnd w:id="75"/>
    </w:p>
    <w:p w14:paraId="6071B997" w14:textId="2D00E6E6" w:rsidR="006B57BE" w:rsidRPr="00D5648E" w:rsidRDefault="0057116B" w:rsidP="006B57BE">
      <w:pPr>
        <w:spacing w:line="480" w:lineRule="auto"/>
        <w:rPr>
          <w:rFonts w:ascii="Times New Roman" w:hAnsi="Times New Roman"/>
          <w:szCs w:val="24"/>
        </w:rPr>
      </w:pPr>
      <w:r>
        <w:rPr>
          <w:rFonts w:ascii="Times New Roman" w:hAnsi="Times New Roman"/>
          <w:szCs w:val="24"/>
        </w:rPr>
        <w:t>Facilitates accurate and timely payload delivery based on the vision system and mission requirements</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High</w:t>
      </w:r>
    </w:p>
    <w:p w14:paraId="05E9B3E5" w14:textId="77777777" w:rsidR="006B57BE" w:rsidRPr="00D5648E" w:rsidRDefault="006B57BE" w:rsidP="006B57BE">
      <w:pPr>
        <w:pStyle w:val="Heading3"/>
        <w:spacing w:line="480" w:lineRule="auto"/>
      </w:pPr>
      <w:bookmarkStart w:id="76" w:name="_Toc153932301"/>
      <w:bookmarkStart w:id="77" w:name="_Toc153932736"/>
      <w:r w:rsidRPr="00D5648E">
        <w:t>Functional Requirements</w:t>
      </w:r>
      <w:bookmarkEnd w:id="76"/>
      <w:bookmarkEnd w:id="77"/>
    </w:p>
    <w:p w14:paraId="71A70A17" w14:textId="673445A2" w:rsidR="006B57BE" w:rsidRDefault="0057116B" w:rsidP="001E4D31">
      <w:pPr>
        <w:pStyle w:val="Heading4"/>
        <w:spacing w:line="480" w:lineRule="auto"/>
      </w:pPr>
      <w:r>
        <w:t>The system must process image data to identify and confirm the correct drop zone.</w:t>
      </w:r>
    </w:p>
    <w:p w14:paraId="5B605834" w14:textId="5C8D28E3" w:rsidR="0057116B" w:rsidRDefault="0057116B" w:rsidP="001E4D31">
      <w:pPr>
        <w:pStyle w:val="Heading4"/>
        <w:spacing w:line="480" w:lineRule="auto"/>
      </w:pPr>
      <w:r>
        <w:t xml:space="preserve">Payload release must be precisely timed to ensure delivery within </w:t>
      </w:r>
      <w:r w:rsidR="001E4D31">
        <w:t>20ft from the target.</w:t>
      </w:r>
    </w:p>
    <w:p w14:paraId="2E6667BB" w14:textId="3C9593DA" w:rsidR="001E4D31" w:rsidRDefault="001E4D31" w:rsidP="001E4D31">
      <w:pPr>
        <w:pStyle w:val="Heading4"/>
        <w:spacing w:line="480" w:lineRule="auto"/>
      </w:pPr>
      <w:r>
        <w:t>The system must account for UAS altitude and speed to calculate optimal payload release.</w:t>
      </w:r>
    </w:p>
    <w:p w14:paraId="5155D51B" w14:textId="7AFF4E04" w:rsidR="001E4D31" w:rsidRPr="001E4D31" w:rsidRDefault="001E4D31" w:rsidP="001E4D31">
      <w:pPr>
        <w:pStyle w:val="Heading4"/>
        <w:spacing w:line="480" w:lineRule="auto"/>
      </w:pPr>
      <w:r>
        <w:t>The system must log all payload delivery attempts for post-mission analysis.</w:t>
      </w:r>
    </w:p>
    <w:p w14:paraId="1C269993" w14:textId="5A38E4BD" w:rsidR="006B57BE" w:rsidRPr="00D5648E" w:rsidRDefault="006B57BE" w:rsidP="001E4D31">
      <w:pPr>
        <w:pStyle w:val="Heading2"/>
        <w:spacing w:line="480" w:lineRule="auto"/>
      </w:pPr>
      <w:bookmarkStart w:id="78" w:name="_Toc153932302"/>
      <w:bookmarkStart w:id="79" w:name="_Toc153932737"/>
      <w:r w:rsidRPr="00D5648E">
        <w:t>Emergency Response Handling</w:t>
      </w:r>
      <w:bookmarkEnd w:id="78"/>
      <w:bookmarkEnd w:id="79"/>
    </w:p>
    <w:p w14:paraId="5E4F4EEF" w14:textId="3BE44160" w:rsidR="006B57BE" w:rsidRPr="00D5648E" w:rsidRDefault="001E4D31" w:rsidP="006B57BE">
      <w:pPr>
        <w:spacing w:line="480" w:lineRule="auto"/>
        <w:rPr>
          <w:rFonts w:ascii="Times New Roman" w:hAnsi="Times New Roman"/>
          <w:szCs w:val="24"/>
        </w:rPr>
      </w:pPr>
      <w:r>
        <w:rPr>
          <w:rFonts w:ascii="Times New Roman" w:hAnsi="Times New Roman"/>
          <w:szCs w:val="24"/>
        </w:rPr>
        <w:t>Ensures the UAS can autonomously handle in-flight emergencies, complying with safety protocols</w:t>
      </w:r>
      <w:r w:rsidR="00543837">
        <w:rPr>
          <w:rFonts w:ascii="Times New Roman" w:hAnsi="Times New Roman"/>
          <w:szCs w:val="24"/>
        </w:rPr>
        <w:t xml:space="preserve"> outlined in section 4.11 in the 2024 SUAS competition rules</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High</w:t>
      </w:r>
    </w:p>
    <w:p w14:paraId="23940C34" w14:textId="77777777" w:rsidR="006B57BE" w:rsidRPr="00D5648E" w:rsidRDefault="006B57BE" w:rsidP="00543837">
      <w:pPr>
        <w:pStyle w:val="Heading3"/>
        <w:spacing w:line="480" w:lineRule="auto"/>
      </w:pPr>
      <w:bookmarkStart w:id="80" w:name="_Toc153932303"/>
      <w:bookmarkStart w:id="81" w:name="_Toc153932738"/>
      <w:r w:rsidRPr="00D5648E">
        <w:t>Functional Requirements</w:t>
      </w:r>
      <w:bookmarkEnd w:id="80"/>
      <w:bookmarkEnd w:id="81"/>
    </w:p>
    <w:p w14:paraId="01A4F785" w14:textId="27F1EBE9" w:rsidR="006B57BE" w:rsidRDefault="001E4D31" w:rsidP="00543837">
      <w:pPr>
        <w:pStyle w:val="Heading4"/>
        <w:spacing w:line="480" w:lineRule="auto"/>
      </w:pPr>
      <w:r>
        <w:lastRenderedPageBreak/>
        <w:t xml:space="preserve">The system </w:t>
      </w:r>
      <w:r w:rsidR="00543837">
        <w:t>shall</w:t>
      </w:r>
      <w:r>
        <w:t xml:space="preserve"> autonomously execute a return-to-home</w:t>
      </w:r>
      <w:r w:rsidR="00543837">
        <w:t xml:space="preserve"> (RTH)</w:t>
      </w:r>
      <w:r>
        <w:t xml:space="preserve"> or return-to-land </w:t>
      </w:r>
      <w:r w:rsidR="00543837">
        <w:t xml:space="preserve">(RTL) </w:t>
      </w:r>
      <w:r>
        <w:t>procedure upon loss of communication after 30 seco</w:t>
      </w:r>
      <w:r w:rsidR="00543837">
        <w:t>nds</w:t>
      </w:r>
      <w:r>
        <w:t>.</w:t>
      </w:r>
    </w:p>
    <w:p w14:paraId="0CC28769" w14:textId="11C2F64A" w:rsidR="001E4D31" w:rsidRDefault="001E4D31" w:rsidP="00543837">
      <w:pPr>
        <w:pStyle w:val="Heading4"/>
        <w:spacing w:line="480" w:lineRule="auto"/>
      </w:pPr>
      <w:r>
        <w:t xml:space="preserve">In case of prolonged communication loss of 3 minutes, the system </w:t>
      </w:r>
      <w:r w:rsidR="00543837">
        <w:t>shall</w:t>
      </w:r>
      <w:r>
        <w:t xml:space="preserve"> automatically initiate a flight termination process.</w:t>
      </w:r>
    </w:p>
    <w:p w14:paraId="09B5B380" w14:textId="6C28FEE4" w:rsidR="006B57BE" w:rsidRDefault="001E4D31" w:rsidP="00543837">
      <w:pPr>
        <w:pStyle w:val="Heading4"/>
        <w:spacing w:line="480" w:lineRule="auto"/>
      </w:pPr>
      <w:r>
        <w:t xml:space="preserve">The emergency response system </w:t>
      </w:r>
      <w:r w:rsidR="00543837">
        <w:t>shall</w:t>
      </w:r>
      <w:r>
        <w:t xml:space="preserve"> be operable without dependency on the internet.</w:t>
      </w:r>
    </w:p>
    <w:p w14:paraId="74877073" w14:textId="6FA05CAF" w:rsidR="00543837" w:rsidRPr="00543837" w:rsidRDefault="00543837" w:rsidP="00543837">
      <w:pPr>
        <w:pStyle w:val="Heading4"/>
        <w:spacing w:line="480" w:lineRule="auto"/>
      </w:pPr>
      <w:r>
        <w:t>The system shall be configured to return to GPS coordinates (</w:t>
      </w:r>
      <w:r w:rsidRPr="00543837">
        <w:t>38.315339, -76.548108</w:t>
      </w:r>
      <w:r>
        <w:t>) in the event of lost communication, serving as the designated RTH/RTL and flight termination point.</w:t>
      </w:r>
    </w:p>
    <w:p w14:paraId="7E3F3739" w14:textId="28AF442C" w:rsidR="006B57BE" w:rsidRPr="00D5648E" w:rsidRDefault="006B57BE" w:rsidP="00543837">
      <w:pPr>
        <w:pStyle w:val="Heading2"/>
        <w:spacing w:line="480" w:lineRule="auto"/>
      </w:pPr>
      <w:bookmarkStart w:id="82" w:name="_Toc153932304"/>
      <w:bookmarkStart w:id="83" w:name="_Toc153932739"/>
      <w:r w:rsidRPr="00D5648E">
        <w:t>Telemetry and Communication</w:t>
      </w:r>
      <w:bookmarkEnd w:id="82"/>
      <w:bookmarkEnd w:id="83"/>
    </w:p>
    <w:p w14:paraId="3326AFEB" w14:textId="262C31CB" w:rsidR="00590FF3" w:rsidRPr="00D5648E" w:rsidRDefault="00543837" w:rsidP="006B57BE">
      <w:pPr>
        <w:spacing w:line="480" w:lineRule="auto"/>
        <w:rPr>
          <w:rFonts w:ascii="Times New Roman" w:hAnsi="Times New Roman"/>
          <w:szCs w:val="24"/>
        </w:rPr>
      </w:pPr>
      <w:r>
        <w:rPr>
          <w:rFonts w:ascii="Times New Roman" w:hAnsi="Times New Roman"/>
          <w:szCs w:val="24"/>
        </w:rPr>
        <w:t>Facilitates robust data exchange between the UAS and ground control for effective mission management</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Medium</w:t>
      </w:r>
    </w:p>
    <w:p w14:paraId="0597A0C3" w14:textId="0928C9EA" w:rsidR="00590FF3" w:rsidRDefault="006B57BE" w:rsidP="00590FF3">
      <w:pPr>
        <w:pStyle w:val="Heading3"/>
        <w:spacing w:line="480" w:lineRule="auto"/>
      </w:pPr>
      <w:bookmarkStart w:id="84" w:name="_Toc153932305"/>
      <w:bookmarkStart w:id="85" w:name="_Toc153932740"/>
      <w:r w:rsidRPr="00D5648E">
        <w:t>Functional Requirements</w:t>
      </w:r>
      <w:bookmarkEnd w:id="84"/>
      <w:bookmarkEnd w:id="85"/>
    </w:p>
    <w:p w14:paraId="5766C6EF" w14:textId="77777777" w:rsidR="00590FF3" w:rsidRDefault="00590FF3" w:rsidP="00590FF3">
      <w:pPr>
        <w:pStyle w:val="Heading4"/>
        <w:spacing w:line="480" w:lineRule="auto"/>
      </w:pPr>
      <w:r>
        <w:t>The system shall maintain a continuous telemetry link to transmit real-time flight and image processing data to the ground station.</w:t>
      </w:r>
    </w:p>
    <w:p w14:paraId="1CEA9944" w14:textId="77777777" w:rsidR="00590FF3" w:rsidRDefault="00590FF3" w:rsidP="00590FF3">
      <w:pPr>
        <w:pStyle w:val="Heading4"/>
        <w:spacing w:line="480" w:lineRule="auto"/>
      </w:pPr>
      <w:r>
        <w:t>The system must provide a mechanism for manual override from the ground station in case of autonomous flight system failure.</w:t>
      </w:r>
    </w:p>
    <w:p w14:paraId="6F068264" w14:textId="77777777" w:rsidR="00590FF3" w:rsidRPr="00877449" w:rsidRDefault="00590FF3" w:rsidP="00590FF3">
      <w:pPr>
        <w:pStyle w:val="Heading4"/>
        <w:spacing w:line="480" w:lineRule="auto"/>
      </w:pPr>
      <w:r>
        <w:t xml:space="preserve">The system shall allow manual override for target identification by operators of the ground station. </w:t>
      </w:r>
    </w:p>
    <w:p w14:paraId="67C53B79" w14:textId="77777777" w:rsidR="00590FF3" w:rsidRPr="00877449" w:rsidRDefault="00590FF3" w:rsidP="00590FF3">
      <w:pPr>
        <w:pStyle w:val="Heading4"/>
        <w:spacing w:line="480" w:lineRule="auto"/>
      </w:pPr>
      <w:r>
        <w:t>The system shall alert ground control operators of critical incidents or status changes.</w:t>
      </w:r>
    </w:p>
    <w:p w14:paraId="7CD6CC41" w14:textId="77777777" w:rsidR="00590FF3" w:rsidRPr="00590FF3" w:rsidRDefault="00590FF3" w:rsidP="00590FF3"/>
    <w:p w14:paraId="72702275" w14:textId="1C617F53" w:rsidR="006B57BE" w:rsidRPr="00D5648E" w:rsidRDefault="006B57BE" w:rsidP="00877449">
      <w:pPr>
        <w:pStyle w:val="Heading2"/>
        <w:spacing w:line="480" w:lineRule="auto"/>
      </w:pPr>
      <w:bookmarkStart w:id="86" w:name="_Toc153932306"/>
      <w:bookmarkStart w:id="87" w:name="_Toc153932741"/>
      <w:r w:rsidRPr="00D5648E">
        <w:lastRenderedPageBreak/>
        <w:t>Maintenance and Diagnostic Tools</w:t>
      </w:r>
      <w:bookmarkEnd w:id="86"/>
      <w:bookmarkEnd w:id="87"/>
    </w:p>
    <w:p w14:paraId="7BF089D0" w14:textId="1F5842A6" w:rsidR="006B57BE" w:rsidRPr="00D5648E" w:rsidRDefault="00801161" w:rsidP="006B57BE">
      <w:pPr>
        <w:spacing w:line="480" w:lineRule="auto"/>
        <w:rPr>
          <w:rFonts w:ascii="Times New Roman" w:hAnsi="Times New Roman"/>
          <w:szCs w:val="24"/>
        </w:rPr>
      </w:pPr>
      <w:r>
        <w:rPr>
          <w:rFonts w:ascii="Times New Roman" w:hAnsi="Times New Roman"/>
          <w:szCs w:val="24"/>
        </w:rPr>
        <w:t>Provides software utilities for routine system checks, troubleshooting, and post-mission data evaluation</w:t>
      </w:r>
      <w:r w:rsidR="006B57BE" w:rsidRPr="00D5648E">
        <w:rPr>
          <w:rFonts w:ascii="Times New Roman" w:hAnsi="Times New Roman"/>
          <w:szCs w:val="24"/>
        </w:rPr>
        <w:t>.</w:t>
      </w:r>
      <w:r>
        <w:rPr>
          <w:rFonts w:ascii="Times New Roman" w:hAnsi="Times New Roman"/>
          <w:szCs w:val="24"/>
        </w:rPr>
        <w:t xml:space="preserve"> </w:t>
      </w:r>
      <w:r w:rsidR="006B57BE" w:rsidRPr="00D5648E">
        <w:rPr>
          <w:rFonts w:ascii="Times New Roman" w:hAnsi="Times New Roman"/>
          <w:szCs w:val="24"/>
        </w:rPr>
        <w:t>Priority: Medium</w:t>
      </w:r>
    </w:p>
    <w:p w14:paraId="55E3F9AE" w14:textId="77777777" w:rsidR="006B57BE" w:rsidRPr="00D5648E" w:rsidRDefault="006B57BE" w:rsidP="006B57BE">
      <w:pPr>
        <w:pStyle w:val="Heading3"/>
        <w:spacing w:line="480" w:lineRule="auto"/>
      </w:pPr>
      <w:bookmarkStart w:id="88" w:name="_Toc153932307"/>
      <w:bookmarkStart w:id="89" w:name="_Toc153932742"/>
      <w:r w:rsidRPr="00D5648E">
        <w:t>Functional Requirements</w:t>
      </w:r>
      <w:bookmarkEnd w:id="88"/>
      <w:bookmarkEnd w:id="89"/>
    </w:p>
    <w:p w14:paraId="25EE71A3" w14:textId="332ACA0D" w:rsidR="006B57BE" w:rsidRDefault="00801161" w:rsidP="00801161">
      <w:pPr>
        <w:pStyle w:val="Heading4"/>
        <w:spacing w:line="480" w:lineRule="auto"/>
      </w:pPr>
      <w:r>
        <w:t>The system shall include diagnostic tools for pre-flight checks and real-time monitoring.</w:t>
      </w:r>
    </w:p>
    <w:p w14:paraId="577D71D3" w14:textId="3FA86E13" w:rsidR="00801161" w:rsidRPr="00801161" w:rsidRDefault="00801161" w:rsidP="00801161">
      <w:pPr>
        <w:pStyle w:val="Heading4"/>
        <w:spacing w:line="480" w:lineRule="auto"/>
      </w:pPr>
      <w:r w:rsidRPr="00801161">
        <w:t>The system shall have automated error detection and reporting for prompt maintenance actions.</w:t>
      </w:r>
    </w:p>
    <w:p w14:paraId="296DA5A3" w14:textId="18BE97F9" w:rsidR="006B57BE" w:rsidRPr="00D5648E" w:rsidRDefault="006B57BE" w:rsidP="00801161">
      <w:pPr>
        <w:pStyle w:val="Heading2"/>
        <w:spacing w:line="480" w:lineRule="auto"/>
      </w:pPr>
      <w:bookmarkStart w:id="90" w:name="_Toc153932308"/>
      <w:bookmarkStart w:id="91" w:name="_Toc153932743"/>
      <w:r w:rsidRPr="00D5648E">
        <w:t>Customizable Alerts</w:t>
      </w:r>
      <w:bookmarkEnd w:id="90"/>
      <w:bookmarkEnd w:id="91"/>
      <w:r w:rsidRPr="00D5648E">
        <w:t xml:space="preserve"> </w:t>
      </w:r>
    </w:p>
    <w:p w14:paraId="12482293" w14:textId="23DF3A47" w:rsidR="006B57BE" w:rsidRPr="00D5648E" w:rsidRDefault="00360536" w:rsidP="006B57BE">
      <w:pPr>
        <w:spacing w:line="480" w:lineRule="auto"/>
        <w:rPr>
          <w:rFonts w:ascii="Times New Roman" w:hAnsi="Times New Roman"/>
          <w:szCs w:val="24"/>
        </w:rPr>
      </w:pPr>
      <w:r>
        <w:rPr>
          <w:rFonts w:ascii="Times New Roman" w:hAnsi="Times New Roman"/>
          <w:szCs w:val="24"/>
        </w:rPr>
        <w:t xml:space="preserve">Enables operators to set up alerts for various flight conditions without needing to modify the software code. </w:t>
      </w:r>
      <w:r w:rsidR="006B57BE" w:rsidRPr="00D5648E">
        <w:rPr>
          <w:rFonts w:ascii="Times New Roman" w:hAnsi="Times New Roman"/>
          <w:szCs w:val="24"/>
        </w:rPr>
        <w:t>Priority: Low</w:t>
      </w:r>
    </w:p>
    <w:p w14:paraId="746324C3" w14:textId="77777777" w:rsidR="006B57BE" w:rsidRPr="00D5648E" w:rsidRDefault="006B57BE" w:rsidP="006B57BE">
      <w:pPr>
        <w:pStyle w:val="Heading3"/>
        <w:spacing w:line="480" w:lineRule="auto"/>
      </w:pPr>
      <w:bookmarkStart w:id="92" w:name="_Toc153932309"/>
      <w:bookmarkStart w:id="93" w:name="_Toc153932744"/>
      <w:r w:rsidRPr="00D5648E">
        <w:t>Functional Requirements</w:t>
      </w:r>
      <w:bookmarkEnd w:id="92"/>
      <w:bookmarkEnd w:id="93"/>
    </w:p>
    <w:p w14:paraId="0AAFF7DD" w14:textId="1EB3775F" w:rsidR="006B57BE" w:rsidRPr="00D5648E" w:rsidRDefault="00360536" w:rsidP="006B57BE">
      <w:pPr>
        <w:pStyle w:val="Heading4"/>
        <w:spacing w:line="480" w:lineRule="auto"/>
      </w:pPr>
      <w:r>
        <w:t>The system shall provide a configuration panel where operators can set up custom alerts for specific flight conditions such as low batter, loss of signal, or deviations from flight paths.</w:t>
      </w:r>
    </w:p>
    <w:p w14:paraId="3EEE8C5D" w14:textId="68CCCA6E" w:rsidR="00465869" w:rsidRPr="00201FAB" w:rsidRDefault="00465869" w:rsidP="00201FAB">
      <w:pPr>
        <w:pStyle w:val="Heading1"/>
        <w:spacing w:line="480" w:lineRule="auto"/>
      </w:pPr>
      <w:bookmarkStart w:id="94" w:name="_OTHER_NONFUNCTIONAL_REQUIREMENTS"/>
      <w:bookmarkStart w:id="95" w:name="_OTHER_REQUIREMENTS"/>
      <w:bookmarkStart w:id="96" w:name="_Toc153932310"/>
      <w:bookmarkStart w:id="97" w:name="_Toc153932745"/>
      <w:bookmarkEnd w:id="94"/>
      <w:bookmarkEnd w:id="95"/>
      <w:r w:rsidRPr="00201FAB">
        <w:t>OTHER REQUIREMENTS</w:t>
      </w:r>
      <w:bookmarkEnd w:id="96"/>
      <w:bookmarkEnd w:id="97"/>
    </w:p>
    <w:p w14:paraId="137ECCB5" w14:textId="779D932E" w:rsidR="00201FAB" w:rsidRDefault="00201FAB" w:rsidP="00201FAB">
      <w:pPr>
        <w:spacing w:line="480" w:lineRule="auto"/>
        <w:rPr>
          <w:rFonts w:ascii="Times New Roman" w:hAnsi="Times New Roman"/>
        </w:rPr>
      </w:pPr>
      <w:r>
        <w:rPr>
          <w:rFonts w:ascii="Times New Roman" w:hAnsi="Times New Roman"/>
        </w:rPr>
        <w:t>AEROLOGIC</w:t>
      </w:r>
      <w:r w:rsidRPr="00201FAB">
        <w:rPr>
          <w:rFonts w:ascii="Times New Roman" w:hAnsi="Times New Roman"/>
        </w:rPr>
        <w:t xml:space="preserve"> will prioritize maintainability and testability to ensure consistent </w:t>
      </w:r>
      <w:r w:rsidR="00E85EAB">
        <w:rPr>
          <w:rFonts w:ascii="Times New Roman" w:hAnsi="Times New Roman"/>
        </w:rPr>
        <w:t>development</w:t>
      </w:r>
      <w:r w:rsidRPr="00201FAB">
        <w:rPr>
          <w:rFonts w:ascii="Times New Roman" w:hAnsi="Times New Roman"/>
        </w:rPr>
        <w:t xml:space="preserve"> </w:t>
      </w:r>
      <w:r w:rsidR="00E85EAB">
        <w:rPr>
          <w:rFonts w:ascii="Times New Roman" w:hAnsi="Times New Roman"/>
        </w:rPr>
        <w:t>throughout future missions.</w:t>
      </w:r>
    </w:p>
    <w:p w14:paraId="7324440B" w14:textId="77777777" w:rsidR="00590FF3" w:rsidRPr="00201FAB" w:rsidRDefault="00590FF3" w:rsidP="00201FAB">
      <w:pPr>
        <w:spacing w:line="480" w:lineRule="auto"/>
        <w:rPr>
          <w:rFonts w:ascii="Times New Roman" w:hAnsi="Times New Roman"/>
        </w:rPr>
      </w:pPr>
    </w:p>
    <w:p w14:paraId="66529FCC" w14:textId="281E11E1" w:rsidR="0054381B" w:rsidRPr="00D5648E" w:rsidRDefault="0054381B" w:rsidP="00A9115F">
      <w:pPr>
        <w:pStyle w:val="Heading9"/>
        <w:spacing w:line="480" w:lineRule="auto"/>
      </w:pPr>
      <w:bookmarkStart w:id="98" w:name="_Glossary"/>
      <w:bookmarkEnd w:id="98"/>
      <w:r w:rsidRPr="00D5648E">
        <w:lastRenderedPageBreak/>
        <w:t>Glossary</w:t>
      </w:r>
    </w:p>
    <w:p w14:paraId="010D06F4" w14:textId="35456981" w:rsidR="00E85EAB" w:rsidRDefault="00E85EAB" w:rsidP="00A9115F">
      <w:pPr>
        <w:spacing w:line="480" w:lineRule="auto"/>
        <w:rPr>
          <w:rFonts w:ascii="Times New Roman" w:hAnsi="Times New Roman"/>
          <w:szCs w:val="24"/>
        </w:rPr>
      </w:pPr>
      <w:r>
        <w:rPr>
          <w:rFonts w:ascii="Times New Roman" w:hAnsi="Times New Roman"/>
          <w:szCs w:val="24"/>
        </w:rPr>
        <w:t>SRS – Software Requirements Specification</w:t>
      </w:r>
    </w:p>
    <w:p w14:paraId="6902098E" w14:textId="76C39EB8" w:rsidR="00E85EAB" w:rsidRDefault="00E85EAB" w:rsidP="00A9115F">
      <w:pPr>
        <w:spacing w:line="480" w:lineRule="auto"/>
        <w:rPr>
          <w:rFonts w:ascii="Times New Roman" w:hAnsi="Times New Roman"/>
          <w:szCs w:val="24"/>
        </w:rPr>
      </w:pPr>
      <w:r>
        <w:rPr>
          <w:rFonts w:ascii="Times New Roman" w:hAnsi="Times New Roman"/>
          <w:szCs w:val="24"/>
        </w:rPr>
        <w:t>AEROLOGIC – Aerial Routing and Operational Logistics Integration Code</w:t>
      </w:r>
    </w:p>
    <w:p w14:paraId="49ACF72C" w14:textId="3E723101" w:rsidR="00E85EAB" w:rsidRDefault="00E85EAB" w:rsidP="00A9115F">
      <w:pPr>
        <w:spacing w:line="480" w:lineRule="auto"/>
        <w:rPr>
          <w:rFonts w:ascii="Times New Roman" w:hAnsi="Times New Roman"/>
          <w:szCs w:val="24"/>
        </w:rPr>
      </w:pPr>
      <w:r>
        <w:rPr>
          <w:rFonts w:ascii="Times New Roman" w:hAnsi="Times New Roman"/>
          <w:szCs w:val="24"/>
        </w:rPr>
        <w:t>SUAS – Student Unmanned Aerial Systems</w:t>
      </w:r>
    </w:p>
    <w:p w14:paraId="3DCEC449" w14:textId="4F570755" w:rsidR="00E85EAB" w:rsidRDefault="00E85EAB" w:rsidP="00A9115F">
      <w:pPr>
        <w:spacing w:line="480" w:lineRule="auto"/>
        <w:rPr>
          <w:rFonts w:ascii="Times New Roman" w:hAnsi="Times New Roman"/>
          <w:szCs w:val="24"/>
        </w:rPr>
      </w:pPr>
      <w:r>
        <w:rPr>
          <w:rFonts w:ascii="Times New Roman" w:hAnsi="Times New Roman"/>
          <w:szCs w:val="24"/>
        </w:rPr>
        <w:t>UAS – Unmanned Aerial System</w:t>
      </w:r>
    </w:p>
    <w:p w14:paraId="58C1295C" w14:textId="7357CF63" w:rsidR="00E85EAB" w:rsidRDefault="00E85EAB" w:rsidP="00A9115F">
      <w:pPr>
        <w:spacing w:line="480" w:lineRule="auto"/>
        <w:rPr>
          <w:rFonts w:ascii="Times New Roman" w:hAnsi="Times New Roman"/>
          <w:szCs w:val="24"/>
        </w:rPr>
      </w:pPr>
      <w:r>
        <w:rPr>
          <w:rFonts w:ascii="Times New Roman" w:hAnsi="Times New Roman"/>
          <w:szCs w:val="24"/>
        </w:rPr>
        <w:t>GPS – Global Positioning System</w:t>
      </w:r>
      <w:r>
        <w:rPr>
          <w:rFonts w:ascii="Times New Roman" w:hAnsi="Times New Roman"/>
          <w:szCs w:val="24"/>
        </w:rPr>
        <w:br/>
        <w:t>RTH – Return to Home</w:t>
      </w:r>
    </w:p>
    <w:p w14:paraId="655F7898" w14:textId="1AA25502" w:rsidR="00E85EAB" w:rsidRPr="00D5648E" w:rsidRDefault="00E85EAB" w:rsidP="00A9115F">
      <w:pPr>
        <w:spacing w:line="480" w:lineRule="auto"/>
        <w:rPr>
          <w:rFonts w:ascii="Times New Roman" w:hAnsi="Times New Roman"/>
          <w:szCs w:val="24"/>
        </w:rPr>
      </w:pPr>
      <w:r>
        <w:rPr>
          <w:rFonts w:ascii="Times New Roman" w:hAnsi="Times New Roman"/>
          <w:szCs w:val="24"/>
        </w:rPr>
        <w:t>RTL – Return to Land</w:t>
      </w:r>
    </w:p>
    <w:p w14:paraId="60859571" w14:textId="3EACD824" w:rsidR="0054381B" w:rsidRPr="00D5648E" w:rsidRDefault="0054381B" w:rsidP="00A9115F">
      <w:pPr>
        <w:spacing w:line="480" w:lineRule="auto"/>
        <w:rPr>
          <w:rFonts w:ascii="Times New Roman" w:hAnsi="Times New Roman"/>
          <w:szCs w:val="24"/>
        </w:rPr>
      </w:pPr>
    </w:p>
    <w:sectPr w:rsidR="0054381B" w:rsidRPr="00D5648E" w:rsidSect="00066F3D">
      <w:footerReference w:type="even" r:id="rId14"/>
      <w:footerReference w:type="default" r:id="rId15"/>
      <w:footerReference w:type="firs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4C6BE" w14:textId="77777777" w:rsidR="00042083" w:rsidRDefault="00042083">
      <w:pPr>
        <w:spacing w:line="240" w:lineRule="auto"/>
      </w:pPr>
      <w:r>
        <w:separator/>
      </w:r>
    </w:p>
  </w:endnote>
  <w:endnote w:type="continuationSeparator" w:id="0">
    <w:p w14:paraId="76A57DDA" w14:textId="77777777" w:rsidR="00042083" w:rsidRDefault="00042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Ebrima"/>
    <w:panose1 w:val="020B0604020202020204"/>
    <w:charset w:val="00"/>
    <w:family w:val="roman"/>
    <w:pitch w:val="variable"/>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8988218"/>
      <w:docPartObj>
        <w:docPartGallery w:val="Page Numbers (Bottom of Page)"/>
        <w:docPartUnique/>
      </w:docPartObj>
    </w:sdtPr>
    <w:sdtContent>
      <w:p w14:paraId="1BD07C9A" w14:textId="51FE5393" w:rsidR="00066F3D" w:rsidRDefault="00066F3D" w:rsidP="00BE5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14CE">
          <w:rPr>
            <w:rStyle w:val="PageNumber"/>
            <w:noProof/>
          </w:rPr>
          <w:t>1</w:t>
        </w:r>
        <w:r>
          <w:rPr>
            <w:rStyle w:val="PageNumber"/>
          </w:rPr>
          <w:fldChar w:fldCharType="end"/>
        </w:r>
      </w:p>
    </w:sdtContent>
  </w:sdt>
  <w:p w14:paraId="2848D4EC" w14:textId="77777777" w:rsidR="00066F3D" w:rsidRDefault="00066F3D" w:rsidP="00066F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997246"/>
      <w:docPartObj>
        <w:docPartGallery w:val="Page Numbers (Bottom of Page)"/>
        <w:docPartUnique/>
      </w:docPartObj>
    </w:sdtPr>
    <w:sdtEndPr>
      <w:rPr>
        <w:rStyle w:val="PageNumber"/>
        <w:b w:val="0"/>
        <w:bCs/>
        <w:i w:val="0"/>
        <w:iCs/>
      </w:rPr>
    </w:sdtEndPr>
    <w:sdtContent>
      <w:p w14:paraId="322D8E7C" w14:textId="77777777" w:rsidR="00066F3D" w:rsidRPr="00066F3D" w:rsidRDefault="00066F3D" w:rsidP="00BE5434">
        <w:pPr>
          <w:pStyle w:val="Footer"/>
          <w:framePr w:wrap="none" w:vAnchor="text" w:hAnchor="margin" w:xAlign="right" w:y="1"/>
          <w:rPr>
            <w:rStyle w:val="PageNumber"/>
            <w:b w:val="0"/>
            <w:bCs/>
            <w:i w:val="0"/>
            <w:iCs/>
          </w:rPr>
        </w:pPr>
        <w:r w:rsidRPr="00066F3D">
          <w:rPr>
            <w:rStyle w:val="PageNumber"/>
            <w:b w:val="0"/>
            <w:bCs/>
            <w:i w:val="0"/>
            <w:iCs/>
          </w:rPr>
          <w:fldChar w:fldCharType="begin"/>
        </w:r>
        <w:r w:rsidRPr="00066F3D">
          <w:rPr>
            <w:rStyle w:val="PageNumber"/>
            <w:b w:val="0"/>
            <w:bCs/>
            <w:i w:val="0"/>
            <w:iCs/>
          </w:rPr>
          <w:instrText xml:space="preserve"> PAGE </w:instrText>
        </w:r>
        <w:r w:rsidRPr="00066F3D">
          <w:rPr>
            <w:rStyle w:val="PageNumber"/>
            <w:b w:val="0"/>
            <w:bCs/>
            <w:i w:val="0"/>
            <w:iCs/>
          </w:rPr>
          <w:fldChar w:fldCharType="separate"/>
        </w:r>
        <w:r w:rsidRPr="00066F3D">
          <w:rPr>
            <w:rStyle w:val="PageNumber"/>
            <w:b w:val="0"/>
            <w:bCs/>
            <w:i w:val="0"/>
            <w:iCs/>
            <w:noProof/>
          </w:rPr>
          <w:t>1</w:t>
        </w:r>
        <w:r w:rsidRPr="00066F3D">
          <w:rPr>
            <w:rStyle w:val="PageNumber"/>
            <w:b w:val="0"/>
            <w:bCs/>
            <w:i w:val="0"/>
            <w:iCs/>
          </w:rPr>
          <w:fldChar w:fldCharType="end"/>
        </w:r>
      </w:p>
    </w:sdtContent>
  </w:sdt>
  <w:p w14:paraId="18C000C4" w14:textId="77777777" w:rsidR="00066F3D" w:rsidRPr="00066F3D" w:rsidRDefault="00066F3D" w:rsidP="00066F3D">
    <w:pPr>
      <w:pStyle w:val="Footer"/>
      <w:ind w:right="360"/>
      <w:rPr>
        <w:i w:val="0"/>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077101"/>
      <w:docPartObj>
        <w:docPartGallery w:val="Page Numbers (Bottom of Page)"/>
        <w:docPartUnique/>
      </w:docPartObj>
    </w:sdtPr>
    <w:sdtContent>
      <w:p w14:paraId="6B703A1E" w14:textId="77777777" w:rsidR="00066F3D" w:rsidRDefault="00066F3D" w:rsidP="00BE5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7270E2" w14:textId="77777777" w:rsidR="00066F3D" w:rsidRDefault="00066F3D" w:rsidP="00066F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21E01" w14:textId="77777777" w:rsidR="00042083" w:rsidRDefault="00042083">
      <w:pPr>
        <w:spacing w:line="240" w:lineRule="auto"/>
      </w:pPr>
      <w:r>
        <w:separator/>
      </w:r>
    </w:p>
  </w:footnote>
  <w:footnote w:type="continuationSeparator" w:id="0">
    <w:p w14:paraId="36D90FB8" w14:textId="77777777" w:rsidR="00042083" w:rsidRDefault="00042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5E586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2"/>
      <w:pStyle w:val="Heading4"/>
      <w:lvlText w:val="R %2.%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2CE46C3"/>
    <w:multiLevelType w:val="hybridMultilevel"/>
    <w:tmpl w:val="F5B00E58"/>
    <w:lvl w:ilvl="0" w:tplc="43BAAFAC">
      <w:start w:val="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1116D"/>
    <w:multiLevelType w:val="hybridMultilevel"/>
    <w:tmpl w:val="6DA00CB6"/>
    <w:lvl w:ilvl="0" w:tplc="D7CA14AC">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4646B"/>
    <w:multiLevelType w:val="hybridMultilevel"/>
    <w:tmpl w:val="59DCE8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03B5478"/>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A2C57"/>
    <w:multiLevelType w:val="hybridMultilevel"/>
    <w:tmpl w:val="7676FD38"/>
    <w:lvl w:ilvl="0" w:tplc="44DC3A38">
      <w:start w:val="1"/>
      <w:numFmt w:val="decimal"/>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829A7"/>
    <w:multiLevelType w:val="hybridMultilevel"/>
    <w:tmpl w:val="3B92C56E"/>
    <w:lvl w:ilvl="0" w:tplc="E6D63414">
      <w:start w:val="1"/>
      <w:numFmt w:val="decimal"/>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42ECC"/>
    <w:multiLevelType w:val="hybridMultilevel"/>
    <w:tmpl w:val="1ADA8A4E"/>
    <w:lvl w:ilvl="0" w:tplc="C82E4226">
      <w:start w:val="1"/>
      <w:numFmt w:val="decimal"/>
      <w:lvlText w:val="%1."/>
      <w:lvlJc w:val="left"/>
      <w:pPr>
        <w:ind w:left="576"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B26BD"/>
    <w:multiLevelType w:val="hybridMultilevel"/>
    <w:tmpl w:val="A2F874EC"/>
    <w:lvl w:ilvl="0" w:tplc="1650651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62503"/>
    <w:multiLevelType w:val="hybridMultilevel"/>
    <w:tmpl w:val="480C4558"/>
    <w:lvl w:ilvl="0" w:tplc="88FA6A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61D4C"/>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7364CD4"/>
    <w:multiLevelType w:val="hybridMultilevel"/>
    <w:tmpl w:val="610A2B5E"/>
    <w:lvl w:ilvl="0" w:tplc="965CF47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921EB"/>
    <w:multiLevelType w:val="hybridMultilevel"/>
    <w:tmpl w:val="BCCC4D6C"/>
    <w:lvl w:ilvl="0" w:tplc="5A8C1678">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615D5"/>
    <w:multiLevelType w:val="multilevel"/>
    <w:tmpl w:val="41A017BC"/>
    <w:styleLink w:val="CurrentList5"/>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REQ %1.%4"/>
      <w:lvlJc w:val="left"/>
      <w:pPr>
        <w:ind w:left="-288" w:firstLine="288"/>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51A73D91"/>
    <w:multiLevelType w:val="hybridMultilevel"/>
    <w:tmpl w:val="80CEECBC"/>
    <w:lvl w:ilvl="0" w:tplc="47EC9BE0">
      <w:start w:val="1"/>
      <w:numFmt w:val="bullet"/>
      <w:lvlText w:val="-"/>
      <w:lvlJc w:val="left"/>
      <w:pPr>
        <w:ind w:left="792" w:hanging="360"/>
      </w:pPr>
      <w:rPr>
        <w:rFonts w:ascii="Arial" w:eastAsia="Times New Roman"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2566CA8"/>
    <w:multiLevelType w:val="hybridMultilevel"/>
    <w:tmpl w:val="78DE6BE6"/>
    <w:lvl w:ilvl="0" w:tplc="15E4490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93F88"/>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01073C"/>
    <w:multiLevelType w:val="multilevel"/>
    <w:tmpl w:val="959C1F42"/>
    <w:styleLink w:val="CurrentList7"/>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Restart w:val="2"/>
      <w:lvlText w:val="R %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61246CA7"/>
    <w:multiLevelType w:val="multilevel"/>
    <w:tmpl w:val="8C307DCE"/>
    <w:styleLink w:val="CurrentList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Restart w:val="2"/>
      <w:suff w:val="space"/>
      <w:lvlText w:val="REQ %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61721584"/>
    <w:multiLevelType w:val="hybridMultilevel"/>
    <w:tmpl w:val="4636186E"/>
    <w:lvl w:ilvl="0" w:tplc="2DF46F4A">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954A09"/>
    <w:multiLevelType w:val="multilevel"/>
    <w:tmpl w:val="D12E4AC4"/>
    <w:styleLink w:val="CurrentList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REQ %1.%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6B905470"/>
    <w:multiLevelType w:val="hybridMultilevel"/>
    <w:tmpl w:val="27A4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FD7CF7"/>
    <w:multiLevelType w:val="hybridMultilevel"/>
    <w:tmpl w:val="CF825F84"/>
    <w:lvl w:ilvl="0" w:tplc="165065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57E0F"/>
    <w:multiLevelType w:val="multilevel"/>
    <w:tmpl w:val="FF5E5862"/>
    <w:styleLink w:val="CurrentList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Restart w:val="2"/>
      <w:lvlText w:val="R %2.%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714F2921"/>
    <w:multiLevelType w:val="hybridMultilevel"/>
    <w:tmpl w:val="39107788"/>
    <w:lvl w:ilvl="0" w:tplc="E6D63414">
      <w:start w:val="1"/>
      <w:numFmt w:val="decimal"/>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86A59"/>
    <w:multiLevelType w:val="hybridMultilevel"/>
    <w:tmpl w:val="6042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098506">
    <w:abstractNumId w:val="0"/>
  </w:num>
  <w:num w:numId="2" w16cid:durableId="371156834">
    <w:abstractNumId w:val="9"/>
  </w:num>
  <w:num w:numId="3" w16cid:durableId="1971545087">
    <w:abstractNumId w:val="8"/>
  </w:num>
  <w:num w:numId="4" w16cid:durableId="1744378596">
    <w:abstractNumId w:val="25"/>
  </w:num>
  <w:num w:numId="5" w16cid:durableId="1606573411">
    <w:abstractNumId w:val="12"/>
  </w:num>
  <w:num w:numId="6" w16cid:durableId="2040473779">
    <w:abstractNumId w:val="24"/>
  </w:num>
  <w:num w:numId="7" w16cid:durableId="240142785">
    <w:abstractNumId w:val="6"/>
  </w:num>
  <w:num w:numId="8" w16cid:durableId="1037003338">
    <w:abstractNumId w:val="21"/>
  </w:num>
  <w:num w:numId="9" w16cid:durableId="1644699494">
    <w:abstractNumId w:val="19"/>
  </w:num>
  <w:num w:numId="10" w16cid:durableId="1394691867">
    <w:abstractNumId w:val="7"/>
  </w:num>
  <w:num w:numId="11" w16cid:durableId="1943764059">
    <w:abstractNumId w:val="5"/>
  </w:num>
  <w:num w:numId="12" w16cid:durableId="280652606">
    <w:abstractNumId w:val="14"/>
  </w:num>
  <w:num w:numId="13" w16cid:durableId="1859729747">
    <w:abstractNumId w:val="22"/>
  </w:num>
  <w:num w:numId="14" w16cid:durableId="1670793369">
    <w:abstractNumId w:val="15"/>
  </w:num>
  <w:num w:numId="15" w16cid:durableId="1359893514">
    <w:abstractNumId w:val="1"/>
  </w:num>
  <w:num w:numId="16" w16cid:durableId="1852179860">
    <w:abstractNumId w:val="10"/>
  </w:num>
  <w:num w:numId="17" w16cid:durableId="418868494">
    <w:abstractNumId w:val="4"/>
  </w:num>
  <w:num w:numId="18" w16cid:durableId="2008970176">
    <w:abstractNumId w:val="16"/>
  </w:num>
  <w:num w:numId="19" w16cid:durableId="2054960398">
    <w:abstractNumId w:val="20"/>
  </w:num>
  <w:num w:numId="20" w16cid:durableId="1131481456">
    <w:abstractNumId w:val="13"/>
  </w:num>
  <w:num w:numId="21" w16cid:durableId="383261771">
    <w:abstractNumId w:val="18"/>
  </w:num>
  <w:num w:numId="22" w16cid:durableId="843860162">
    <w:abstractNumId w:val="17"/>
  </w:num>
  <w:num w:numId="23" w16cid:durableId="1320618103">
    <w:abstractNumId w:val="23"/>
  </w:num>
  <w:num w:numId="24" w16cid:durableId="961305432">
    <w:abstractNumId w:val="3"/>
  </w:num>
  <w:num w:numId="25" w16cid:durableId="352346116">
    <w:abstractNumId w:val="11"/>
  </w:num>
  <w:num w:numId="26" w16cid:durableId="1073701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CE"/>
    <w:rsid w:val="00012B0B"/>
    <w:rsid w:val="00021895"/>
    <w:rsid w:val="00042083"/>
    <w:rsid w:val="00066F3D"/>
    <w:rsid w:val="00067526"/>
    <w:rsid w:val="000723A2"/>
    <w:rsid w:val="00075B5E"/>
    <w:rsid w:val="00076DBC"/>
    <w:rsid w:val="00077ADC"/>
    <w:rsid w:val="00106FE3"/>
    <w:rsid w:val="00112E60"/>
    <w:rsid w:val="0011778C"/>
    <w:rsid w:val="00121B73"/>
    <w:rsid w:val="00140328"/>
    <w:rsid w:val="0015484C"/>
    <w:rsid w:val="001A16C9"/>
    <w:rsid w:val="001A4DDA"/>
    <w:rsid w:val="001E3AD1"/>
    <w:rsid w:val="001E4D31"/>
    <w:rsid w:val="001F14CE"/>
    <w:rsid w:val="00201FAB"/>
    <w:rsid w:val="00223832"/>
    <w:rsid w:val="002E6222"/>
    <w:rsid w:val="00360536"/>
    <w:rsid w:val="003914D5"/>
    <w:rsid w:val="003D6237"/>
    <w:rsid w:val="00402A82"/>
    <w:rsid w:val="00421A49"/>
    <w:rsid w:val="00426465"/>
    <w:rsid w:val="00433BF0"/>
    <w:rsid w:val="00465869"/>
    <w:rsid w:val="004963AF"/>
    <w:rsid w:val="004B6D54"/>
    <w:rsid w:val="00500DEA"/>
    <w:rsid w:val="0052157B"/>
    <w:rsid w:val="0054381B"/>
    <w:rsid w:val="00543837"/>
    <w:rsid w:val="00564BCB"/>
    <w:rsid w:val="0057116B"/>
    <w:rsid w:val="00590FF3"/>
    <w:rsid w:val="00611D12"/>
    <w:rsid w:val="00612643"/>
    <w:rsid w:val="00652FCB"/>
    <w:rsid w:val="006922F6"/>
    <w:rsid w:val="00693043"/>
    <w:rsid w:val="006B45D2"/>
    <w:rsid w:val="006B57BE"/>
    <w:rsid w:val="00716857"/>
    <w:rsid w:val="00724392"/>
    <w:rsid w:val="0073398C"/>
    <w:rsid w:val="00773E0C"/>
    <w:rsid w:val="00777236"/>
    <w:rsid w:val="007C752B"/>
    <w:rsid w:val="007C7D1D"/>
    <w:rsid w:val="00801161"/>
    <w:rsid w:val="008242C6"/>
    <w:rsid w:val="00830EDB"/>
    <w:rsid w:val="00873719"/>
    <w:rsid w:val="00877449"/>
    <w:rsid w:val="008C4E12"/>
    <w:rsid w:val="009014D0"/>
    <w:rsid w:val="009119CD"/>
    <w:rsid w:val="00920982"/>
    <w:rsid w:val="0097310B"/>
    <w:rsid w:val="00A55984"/>
    <w:rsid w:val="00A80ED4"/>
    <w:rsid w:val="00A9115F"/>
    <w:rsid w:val="00AA0500"/>
    <w:rsid w:val="00AA169A"/>
    <w:rsid w:val="00AA607A"/>
    <w:rsid w:val="00AB772D"/>
    <w:rsid w:val="00AC0457"/>
    <w:rsid w:val="00AD6B32"/>
    <w:rsid w:val="00B026E2"/>
    <w:rsid w:val="00B0274E"/>
    <w:rsid w:val="00B11D3C"/>
    <w:rsid w:val="00B27ADF"/>
    <w:rsid w:val="00B36740"/>
    <w:rsid w:val="00B36AC1"/>
    <w:rsid w:val="00B57304"/>
    <w:rsid w:val="00B61392"/>
    <w:rsid w:val="00B66DE3"/>
    <w:rsid w:val="00B70CFC"/>
    <w:rsid w:val="00B9332D"/>
    <w:rsid w:val="00B97EDD"/>
    <w:rsid w:val="00BD3820"/>
    <w:rsid w:val="00D17ADB"/>
    <w:rsid w:val="00D32E71"/>
    <w:rsid w:val="00D36C55"/>
    <w:rsid w:val="00D54369"/>
    <w:rsid w:val="00D5648E"/>
    <w:rsid w:val="00D57665"/>
    <w:rsid w:val="00D64224"/>
    <w:rsid w:val="00DF2022"/>
    <w:rsid w:val="00E26009"/>
    <w:rsid w:val="00E51DA2"/>
    <w:rsid w:val="00E5292E"/>
    <w:rsid w:val="00E607B7"/>
    <w:rsid w:val="00E844B1"/>
    <w:rsid w:val="00E85EAB"/>
    <w:rsid w:val="00E932F2"/>
    <w:rsid w:val="00E97729"/>
    <w:rsid w:val="00EA348A"/>
    <w:rsid w:val="00EA4705"/>
    <w:rsid w:val="00EF21D0"/>
    <w:rsid w:val="00F411F7"/>
    <w:rsid w:val="00F814DA"/>
    <w:rsid w:val="00FD0B66"/>
    <w:rsid w:val="00FD1E63"/>
    <w:rsid w:val="00FD73A5"/>
    <w:rsid w:val="00FE21FF"/>
    <w:rsid w:val="00FF4FB7"/>
    <w:rsid w:val="0EBBF9AF"/>
    <w:rsid w:val="234A1025"/>
    <w:rsid w:val="353918A9"/>
    <w:rsid w:val="36C31846"/>
    <w:rsid w:val="46DDA259"/>
    <w:rsid w:val="4A15431B"/>
    <w:rsid w:val="4D60DEE0"/>
    <w:rsid w:val="4D6CB12D"/>
    <w:rsid w:val="50F7C579"/>
    <w:rsid w:val="5D8DA749"/>
    <w:rsid w:val="617542FF"/>
    <w:rsid w:val="640A7C3E"/>
    <w:rsid w:val="7A5766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0D8D8"/>
  <w15:chartTrackingRefBased/>
  <w15:docId w15:val="{3714B64D-CE29-B34F-B881-9A149D8F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92E"/>
    <w:pPr>
      <w:spacing w:line="240" w:lineRule="exact"/>
    </w:pPr>
    <w:rPr>
      <w:rFonts w:ascii="Times" w:hAnsi="Times"/>
      <w:sz w:val="24"/>
      <w:lang w:eastAsia="en-US"/>
    </w:rPr>
  </w:style>
  <w:style w:type="paragraph" w:styleId="Heading1">
    <w:name w:val="heading 1"/>
    <w:basedOn w:val="Normal"/>
    <w:next w:val="Normal"/>
    <w:qFormat/>
    <w:rsid w:val="00465869"/>
    <w:pPr>
      <w:keepNext/>
      <w:keepLines/>
      <w:numPr>
        <w:numId w:val="1"/>
      </w:numPr>
      <w:spacing w:before="480" w:after="240" w:line="240" w:lineRule="atLeast"/>
      <w:outlineLvl w:val="0"/>
    </w:pPr>
    <w:rPr>
      <w:rFonts w:ascii="Times New Roman" w:hAnsi="Times New Roman"/>
      <w:b/>
      <w:kern w:val="28"/>
      <w:sz w:val="32"/>
    </w:rPr>
  </w:style>
  <w:style w:type="paragraph" w:styleId="Heading2">
    <w:name w:val="heading 2"/>
    <w:basedOn w:val="Normal"/>
    <w:next w:val="Normal"/>
    <w:qFormat/>
    <w:rsid w:val="00465869"/>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link w:val="Heading3Char"/>
    <w:qFormat/>
    <w:rsid w:val="00465869"/>
    <w:pPr>
      <w:numPr>
        <w:ilvl w:val="2"/>
        <w:numId w:val="1"/>
      </w:numPr>
      <w:spacing w:before="240" w:after="240"/>
      <w:outlineLvl w:val="2"/>
    </w:pPr>
    <w:rPr>
      <w:rFonts w:ascii="Times New Roman" w:hAnsi="Times New Roman"/>
      <w:b/>
    </w:rPr>
  </w:style>
  <w:style w:type="paragraph" w:styleId="Heading4">
    <w:name w:val="heading 4"/>
    <w:basedOn w:val="Normal"/>
    <w:next w:val="Normal"/>
    <w:qFormat/>
    <w:rsid w:val="00D64224"/>
    <w:pPr>
      <w:keepNext/>
      <w:numPr>
        <w:ilvl w:val="3"/>
        <w:numId w:val="1"/>
      </w:numPr>
      <w:spacing w:before="240" w:after="60" w:line="220" w:lineRule="exact"/>
      <w:ind w:left="144"/>
      <w:jc w:val="both"/>
      <w:outlineLvl w:val="3"/>
    </w:pPr>
    <w:rPr>
      <w:rFonts w:ascii="Times New Roman" w:hAnsi="Times New Roman"/>
      <w:i/>
    </w:rPr>
  </w:style>
  <w:style w:type="paragraph" w:styleId="Heading5">
    <w:name w:val="heading 5"/>
    <w:basedOn w:val="Normal"/>
    <w:next w:val="Normal"/>
    <w:qFormat/>
    <w:rsid w:val="004658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658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658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65869"/>
    <w:pPr>
      <w:numPr>
        <w:ilvl w:val="7"/>
        <w:numId w:val="1"/>
      </w:numPr>
      <w:spacing w:before="240" w:after="60" w:line="220" w:lineRule="exact"/>
      <w:jc w:val="both"/>
      <w:outlineLvl w:val="7"/>
    </w:pPr>
    <w:rPr>
      <w:rFonts w:ascii="Arial" w:hAnsi="Arial"/>
      <w:i/>
      <w:sz w:val="20"/>
    </w:rPr>
  </w:style>
  <w:style w:type="paragraph" w:styleId="Heading9">
    <w:name w:val="heading 9"/>
    <w:next w:val="Normal"/>
    <w:qFormat/>
    <w:rsid w:val="0054381B"/>
    <w:pPr>
      <w:spacing w:before="480" w:after="240" w:line="220" w:lineRule="exact"/>
      <w:jc w:val="both"/>
      <w:outlineLvl w:val="8"/>
    </w:pPr>
    <w:rPr>
      <w:b/>
      <w:kern w:val="28"/>
      <w:sz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uiPriority w:val="39"/>
    <w:rsid w:val="00E5292E"/>
    <w:pPr>
      <w:spacing w:before="120"/>
    </w:pPr>
    <w:rPr>
      <w:rFonts w:asciiTheme="minorHAnsi" w:hAnsiTheme="minorHAnsi" w:cstheme="minorHAnsi"/>
      <w:b/>
      <w:bCs/>
      <w:i/>
      <w:iCs/>
      <w:szCs w:val="24"/>
    </w:rPr>
  </w:style>
  <w:style w:type="paragraph" w:styleId="TOC2">
    <w:name w:val="toc 2"/>
    <w:basedOn w:val="Normal"/>
    <w:next w:val="Normal"/>
    <w:uiPriority w:val="39"/>
    <w:rsid w:val="00E5292E"/>
    <w:pPr>
      <w:spacing w:before="120"/>
      <w:ind w:left="240"/>
    </w:pPr>
    <w:rPr>
      <w:rFonts w:asciiTheme="minorHAnsi" w:hAnsiTheme="minorHAnsi" w:cstheme="minorHAnsi"/>
      <w:b/>
      <w:bCs/>
      <w:sz w:val="22"/>
      <w:szCs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paragraph" w:customStyle="1" w:styleId="paragraph">
    <w:name w:val="paragraph"/>
    <w:basedOn w:val="Normal"/>
    <w:rsid w:val="00D57665"/>
    <w:pPr>
      <w:spacing w:before="100" w:beforeAutospacing="1" w:after="100" w:afterAutospacing="1" w:line="240" w:lineRule="auto"/>
    </w:pPr>
    <w:rPr>
      <w:rFonts w:ascii="Times New Roman" w:hAnsi="Times New Roman"/>
      <w:szCs w:val="24"/>
    </w:rPr>
  </w:style>
  <w:style w:type="character" w:customStyle="1" w:styleId="normaltextrun">
    <w:name w:val="normaltextrun"/>
    <w:basedOn w:val="DefaultParagraphFont"/>
    <w:rsid w:val="00D57665"/>
  </w:style>
  <w:style w:type="character" w:customStyle="1" w:styleId="eop">
    <w:name w:val="eop"/>
    <w:basedOn w:val="DefaultParagraphFont"/>
    <w:rsid w:val="00D57665"/>
  </w:style>
  <w:style w:type="paragraph" w:styleId="ListParagraph">
    <w:name w:val="List Paragraph"/>
    <w:basedOn w:val="Normal"/>
    <w:uiPriority w:val="34"/>
    <w:qFormat/>
    <w:rsid w:val="00402A82"/>
    <w:pPr>
      <w:ind w:left="720"/>
    </w:pPr>
  </w:style>
  <w:style w:type="character" w:styleId="Hyperlink">
    <w:name w:val="Hyperlink"/>
    <w:uiPriority w:val="99"/>
    <w:rsid w:val="00402A82"/>
    <w:rPr>
      <w:color w:val="0563C1"/>
      <w:u w:val="single"/>
    </w:rPr>
  </w:style>
  <w:style w:type="character" w:styleId="UnresolvedMention">
    <w:name w:val="Unresolved Mention"/>
    <w:uiPriority w:val="99"/>
    <w:semiHidden/>
    <w:unhideWhenUsed/>
    <w:rsid w:val="00402A82"/>
    <w:rPr>
      <w:color w:val="605E5C"/>
      <w:shd w:val="clear" w:color="auto" w:fill="E1DFDD"/>
    </w:rPr>
  </w:style>
  <w:style w:type="character" w:customStyle="1" w:styleId="Heading3Char">
    <w:name w:val="Heading 3 Char"/>
    <w:link w:val="Heading3"/>
    <w:rsid w:val="001A16C9"/>
    <w:rPr>
      <w:b/>
      <w:sz w:val="24"/>
      <w:lang w:eastAsia="en-US"/>
    </w:rPr>
  </w:style>
  <w:style w:type="character" w:styleId="Strong">
    <w:name w:val="Strong"/>
    <w:uiPriority w:val="22"/>
    <w:qFormat/>
    <w:rsid w:val="00D36C55"/>
    <w:rPr>
      <w:b/>
      <w:bCs/>
    </w:rPr>
  </w:style>
  <w:style w:type="character" w:styleId="Emphasis">
    <w:name w:val="Emphasis"/>
    <w:basedOn w:val="DefaultParagraphFont"/>
    <w:qFormat/>
    <w:rsid w:val="0052157B"/>
    <w:rPr>
      <w:i/>
      <w:iCs/>
    </w:rPr>
  </w:style>
  <w:style w:type="character" w:styleId="PageNumber">
    <w:name w:val="page number"/>
    <w:basedOn w:val="DefaultParagraphFont"/>
    <w:rsid w:val="00066F3D"/>
  </w:style>
  <w:style w:type="numbering" w:customStyle="1" w:styleId="CurrentList1">
    <w:name w:val="Current List1"/>
    <w:uiPriority w:val="99"/>
    <w:rsid w:val="001A16C9"/>
    <w:pPr>
      <w:numPr>
        <w:numId w:val="16"/>
      </w:numPr>
    </w:pPr>
  </w:style>
  <w:style w:type="numbering" w:customStyle="1" w:styleId="CurrentList2">
    <w:name w:val="Current List2"/>
    <w:uiPriority w:val="99"/>
    <w:rsid w:val="00465869"/>
    <w:pPr>
      <w:numPr>
        <w:numId w:val="17"/>
      </w:numPr>
    </w:pPr>
  </w:style>
  <w:style w:type="numbering" w:customStyle="1" w:styleId="CurrentList3">
    <w:name w:val="Current List3"/>
    <w:uiPriority w:val="99"/>
    <w:rsid w:val="00465869"/>
    <w:pPr>
      <w:numPr>
        <w:numId w:val="18"/>
      </w:numPr>
    </w:pPr>
  </w:style>
  <w:style w:type="numbering" w:customStyle="1" w:styleId="CurrentList4">
    <w:name w:val="Current List4"/>
    <w:uiPriority w:val="99"/>
    <w:rsid w:val="00465869"/>
    <w:pPr>
      <w:numPr>
        <w:numId w:val="19"/>
      </w:numPr>
    </w:pPr>
  </w:style>
  <w:style w:type="numbering" w:customStyle="1" w:styleId="CurrentList5">
    <w:name w:val="Current List5"/>
    <w:uiPriority w:val="99"/>
    <w:rsid w:val="00465869"/>
    <w:pPr>
      <w:numPr>
        <w:numId w:val="20"/>
      </w:numPr>
    </w:pPr>
  </w:style>
  <w:style w:type="numbering" w:customStyle="1" w:styleId="CurrentList6">
    <w:name w:val="Current List6"/>
    <w:uiPriority w:val="99"/>
    <w:rsid w:val="00465869"/>
    <w:pPr>
      <w:numPr>
        <w:numId w:val="21"/>
      </w:numPr>
    </w:pPr>
  </w:style>
  <w:style w:type="numbering" w:customStyle="1" w:styleId="CurrentList7">
    <w:name w:val="Current List7"/>
    <w:uiPriority w:val="99"/>
    <w:rsid w:val="00465869"/>
    <w:pPr>
      <w:numPr>
        <w:numId w:val="22"/>
      </w:numPr>
    </w:pPr>
  </w:style>
  <w:style w:type="numbering" w:customStyle="1" w:styleId="CurrentList8">
    <w:name w:val="Current List8"/>
    <w:uiPriority w:val="99"/>
    <w:rsid w:val="0054381B"/>
    <w:pPr>
      <w:numPr>
        <w:numId w:val="23"/>
      </w:numPr>
    </w:pPr>
  </w:style>
  <w:style w:type="character" w:styleId="FollowedHyperlink">
    <w:name w:val="FollowedHyperlink"/>
    <w:basedOn w:val="DefaultParagraphFont"/>
    <w:rsid w:val="007C752B"/>
    <w:rPr>
      <w:color w:val="954F72" w:themeColor="followedHyperlink"/>
      <w:u w:val="single"/>
    </w:rPr>
  </w:style>
  <w:style w:type="paragraph" w:styleId="TOCHeading">
    <w:name w:val="TOC Heading"/>
    <w:basedOn w:val="Heading1"/>
    <w:next w:val="Normal"/>
    <w:uiPriority w:val="39"/>
    <w:unhideWhenUsed/>
    <w:qFormat/>
    <w:rsid w:val="00421A49"/>
    <w:pPr>
      <w:numPr>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 w:type="paragraph" w:styleId="TOC3">
    <w:name w:val="toc 3"/>
    <w:basedOn w:val="Normal"/>
    <w:next w:val="Normal"/>
    <w:autoRedefine/>
    <w:uiPriority w:val="39"/>
    <w:rsid w:val="00421A49"/>
    <w:pPr>
      <w:ind w:left="480"/>
    </w:pPr>
    <w:rPr>
      <w:rFonts w:asciiTheme="minorHAnsi" w:hAnsiTheme="minorHAnsi" w:cstheme="minorHAnsi"/>
      <w:sz w:val="20"/>
    </w:rPr>
  </w:style>
  <w:style w:type="paragraph" w:styleId="TOC4">
    <w:name w:val="toc 4"/>
    <w:basedOn w:val="Normal"/>
    <w:next w:val="Normal"/>
    <w:autoRedefine/>
    <w:rsid w:val="00421A49"/>
    <w:pPr>
      <w:ind w:left="720"/>
    </w:pPr>
    <w:rPr>
      <w:rFonts w:asciiTheme="minorHAnsi" w:hAnsiTheme="minorHAnsi" w:cstheme="minorHAnsi"/>
      <w:sz w:val="20"/>
    </w:rPr>
  </w:style>
  <w:style w:type="paragraph" w:styleId="TOC5">
    <w:name w:val="toc 5"/>
    <w:basedOn w:val="Normal"/>
    <w:next w:val="Normal"/>
    <w:autoRedefine/>
    <w:rsid w:val="00421A49"/>
    <w:pPr>
      <w:ind w:left="960"/>
    </w:pPr>
    <w:rPr>
      <w:rFonts w:asciiTheme="minorHAnsi" w:hAnsiTheme="minorHAnsi" w:cstheme="minorHAnsi"/>
      <w:sz w:val="20"/>
    </w:rPr>
  </w:style>
  <w:style w:type="paragraph" w:styleId="TOC6">
    <w:name w:val="toc 6"/>
    <w:basedOn w:val="Normal"/>
    <w:next w:val="Normal"/>
    <w:autoRedefine/>
    <w:rsid w:val="00421A49"/>
    <w:pPr>
      <w:ind w:left="1200"/>
    </w:pPr>
    <w:rPr>
      <w:rFonts w:asciiTheme="minorHAnsi" w:hAnsiTheme="minorHAnsi" w:cstheme="minorHAnsi"/>
      <w:sz w:val="20"/>
    </w:rPr>
  </w:style>
  <w:style w:type="paragraph" w:styleId="TOC7">
    <w:name w:val="toc 7"/>
    <w:basedOn w:val="Normal"/>
    <w:next w:val="Normal"/>
    <w:autoRedefine/>
    <w:rsid w:val="00421A49"/>
    <w:pPr>
      <w:ind w:left="1440"/>
    </w:pPr>
    <w:rPr>
      <w:rFonts w:asciiTheme="minorHAnsi" w:hAnsiTheme="minorHAnsi" w:cstheme="minorHAnsi"/>
      <w:sz w:val="20"/>
    </w:rPr>
  </w:style>
  <w:style w:type="paragraph" w:styleId="TOC8">
    <w:name w:val="toc 8"/>
    <w:basedOn w:val="Normal"/>
    <w:next w:val="Normal"/>
    <w:autoRedefine/>
    <w:rsid w:val="00421A49"/>
    <w:pPr>
      <w:ind w:left="1680"/>
    </w:pPr>
    <w:rPr>
      <w:rFonts w:asciiTheme="minorHAnsi" w:hAnsiTheme="minorHAnsi" w:cstheme="minorHAnsi"/>
      <w:sz w:val="20"/>
    </w:rPr>
  </w:style>
  <w:style w:type="paragraph" w:styleId="TOC9">
    <w:name w:val="toc 9"/>
    <w:basedOn w:val="Normal"/>
    <w:next w:val="Normal"/>
    <w:autoRedefine/>
    <w:rsid w:val="00421A49"/>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229">
      <w:bodyDiv w:val="1"/>
      <w:marLeft w:val="0"/>
      <w:marRight w:val="0"/>
      <w:marTop w:val="0"/>
      <w:marBottom w:val="0"/>
      <w:divBdr>
        <w:top w:val="none" w:sz="0" w:space="0" w:color="auto"/>
        <w:left w:val="none" w:sz="0" w:space="0" w:color="auto"/>
        <w:bottom w:val="none" w:sz="0" w:space="0" w:color="auto"/>
        <w:right w:val="none" w:sz="0" w:space="0" w:color="auto"/>
      </w:divBdr>
    </w:div>
    <w:div w:id="18092244">
      <w:bodyDiv w:val="1"/>
      <w:marLeft w:val="0"/>
      <w:marRight w:val="0"/>
      <w:marTop w:val="0"/>
      <w:marBottom w:val="0"/>
      <w:divBdr>
        <w:top w:val="none" w:sz="0" w:space="0" w:color="auto"/>
        <w:left w:val="none" w:sz="0" w:space="0" w:color="auto"/>
        <w:bottom w:val="none" w:sz="0" w:space="0" w:color="auto"/>
        <w:right w:val="none" w:sz="0" w:space="0" w:color="auto"/>
      </w:divBdr>
    </w:div>
    <w:div w:id="577518703">
      <w:bodyDiv w:val="1"/>
      <w:marLeft w:val="0"/>
      <w:marRight w:val="0"/>
      <w:marTop w:val="0"/>
      <w:marBottom w:val="0"/>
      <w:divBdr>
        <w:top w:val="none" w:sz="0" w:space="0" w:color="auto"/>
        <w:left w:val="none" w:sz="0" w:space="0" w:color="auto"/>
        <w:bottom w:val="none" w:sz="0" w:space="0" w:color="auto"/>
        <w:right w:val="none" w:sz="0" w:space="0" w:color="auto"/>
      </w:divBdr>
      <w:divsChild>
        <w:div w:id="379401791">
          <w:marLeft w:val="0"/>
          <w:marRight w:val="0"/>
          <w:marTop w:val="0"/>
          <w:marBottom w:val="0"/>
          <w:divBdr>
            <w:top w:val="none" w:sz="0" w:space="0" w:color="auto"/>
            <w:left w:val="none" w:sz="0" w:space="0" w:color="auto"/>
            <w:bottom w:val="none" w:sz="0" w:space="0" w:color="auto"/>
            <w:right w:val="none" w:sz="0" w:space="0" w:color="auto"/>
          </w:divBdr>
          <w:divsChild>
            <w:div w:id="1697652832">
              <w:marLeft w:val="0"/>
              <w:marRight w:val="0"/>
              <w:marTop w:val="0"/>
              <w:marBottom w:val="0"/>
              <w:divBdr>
                <w:top w:val="none" w:sz="0" w:space="0" w:color="auto"/>
                <w:left w:val="none" w:sz="0" w:space="0" w:color="auto"/>
                <w:bottom w:val="none" w:sz="0" w:space="0" w:color="auto"/>
                <w:right w:val="none" w:sz="0" w:space="0" w:color="auto"/>
              </w:divBdr>
              <w:divsChild>
                <w:div w:id="590357055">
                  <w:marLeft w:val="0"/>
                  <w:marRight w:val="0"/>
                  <w:marTop w:val="0"/>
                  <w:marBottom w:val="0"/>
                  <w:divBdr>
                    <w:top w:val="none" w:sz="0" w:space="0" w:color="auto"/>
                    <w:left w:val="none" w:sz="0" w:space="0" w:color="auto"/>
                    <w:bottom w:val="none" w:sz="0" w:space="0" w:color="auto"/>
                    <w:right w:val="none" w:sz="0" w:space="0" w:color="auto"/>
                  </w:divBdr>
                  <w:divsChild>
                    <w:div w:id="2996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1765">
      <w:bodyDiv w:val="1"/>
      <w:marLeft w:val="0"/>
      <w:marRight w:val="0"/>
      <w:marTop w:val="0"/>
      <w:marBottom w:val="0"/>
      <w:divBdr>
        <w:top w:val="none" w:sz="0" w:space="0" w:color="auto"/>
        <w:left w:val="none" w:sz="0" w:space="0" w:color="auto"/>
        <w:bottom w:val="none" w:sz="0" w:space="0" w:color="auto"/>
        <w:right w:val="none" w:sz="0" w:space="0" w:color="auto"/>
      </w:divBdr>
      <w:divsChild>
        <w:div w:id="443115676">
          <w:marLeft w:val="0"/>
          <w:marRight w:val="0"/>
          <w:marTop w:val="0"/>
          <w:marBottom w:val="0"/>
          <w:divBdr>
            <w:top w:val="none" w:sz="0" w:space="0" w:color="auto"/>
            <w:left w:val="none" w:sz="0" w:space="0" w:color="auto"/>
            <w:bottom w:val="none" w:sz="0" w:space="0" w:color="auto"/>
            <w:right w:val="none" w:sz="0" w:space="0" w:color="auto"/>
          </w:divBdr>
        </w:div>
        <w:div w:id="889607054">
          <w:marLeft w:val="0"/>
          <w:marRight w:val="0"/>
          <w:marTop w:val="0"/>
          <w:marBottom w:val="0"/>
          <w:divBdr>
            <w:top w:val="none" w:sz="0" w:space="0" w:color="auto"/>
            <w:left w:val="none" w:sz="0" w:space="0" w:color="auto"/>
            <w:bottom w:val="none" w:sz="0" w:space="0" w:color="auto"/>
            <w:right w:val="none" w:sz="0" w:space="0" w:color="auto"/>
          </w:divBdr>
        </w:div>
        <w:div w:id="1233083863">
          <w:marLeft w:val="0"/>
          <w:marRight w:val="0"/>
          <w:marTop w:val="0"/>
          <w:marBottom w:val="0"/>
          <w:divBdr>
            <w:top w:val="none" w:sz="0" w:space="0" w:color="auto"/>
            <w:left w:val="none" w:sz="0" w:space="0" w:color="auto"/>
            <w:bottom w:val="none" w:sz="0" w:space="0" w:color="auto"/>
            <w:right w:val="none" w:sz="0" w:space="0" w:color="auto"/>
          </w:divBdr>
        </w:div>
      </w:divsChild>
    </w:div>
    <w:div w:id="852836804">
      <w:bodyDiv w:val="1"/>
      <w:marLeft w:val="0"/>
      <w:marRight w:val="0"/>
      <w:marTop w:val="0"/>
      <w:marBottom w:val="0"/>
      <w:divBdr>
        <w:top w:val="none" w:sz="0" w:space="0" w:color="auto"/>
        <w:left w:val="none" w:sz="0" w:space="0" w:color="auto"/>
        <w:bottom w:val="none" w:sz="0" w:space="0" w:color="auto"/>
        <w:right w:val="none" w:sz="0" w:space="0" w:color="auto"/>
      </w:divBdr>
      <w:divsChild>
        <w:div w:id="1281496657">
          <w:marLeft w:val="0"/>
          <w:marRight w:val="0"/>
          <w:marTop w:val="0"/>
          <w:marBottom w:val="0"/>
          <w:divBdr>
            <w:top w:val="none" w:sz="0" w:space="0" w:color="auto"/>
            <w:left w:val="none" w:sz="0" w:space="0" w:color="auto"/>
            <w:bottom w:val="none" w:sz="0" w:space="0" w:color="auto"/>
            <w:right w:val="none" w:sz="0" w:space="0" w:color="auto"/>
          </w:divBdr>
          <w:divsChild>
            <w:div w:id="148134156">
              <w:marLeft w:val="0"/>
              <w:marRight w:val="0"/>
              <w:marTop w:val="0"/>
              <w:marBottom w:val="0"/>
              <w:divBdr>
                <w:top w:val="none" w:sz="0" w:space="0" w:color="auto"/>
                <w:left w:val="none" w:sz="0" w:space="0" w:color="auto"/>
                <w:bottom w:val="none" w:sz="0" w:space="0" w:color="auto"/>
                <w:right w:val="none" w:sz="0" w:space="0" w:color="auto"/>
              </w:divBdr>
              <w:divsChild>
                <w:div w:id="1415785358">
                  <w:marLeft w:val="0"/>
                  <w:marRight w:val="0"/>
                  <w:marTop w:val="0"/>
                  <w:marBottom w:val="0"/>
                  <w:divBdr>
                    <w:top w:val="none" w:sz="0" w:space="0" w:color="auto"/>
                    <w:left w:val="none" w:sz="0" w:space="0" w:color="auto"/>
                    <w:bottom w:val="none" w:sz="0" w:space="0" w:color="auto"/>
                    <w:right w:val="none" w:sz="0" w:space="0" w:color="auto"/>
                  </w:divBdr>
                  <w:divsChild>
                    <w:div w:id="18681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ERAU-SUAS/document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RAU-SUAS/vision-processi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ERAU-SUAS/core-avionics" TargetMode="External"/><Relationship Id="rId4" Type="http://schemas.openxmlformats.org/officeDocument/2006/relationships/styles" Target="styles.xml"/><Relationship Id="rId9" Type="http://schemas.openxmlformats.org/officeDocument/2006/relationships/hyperlink" Target="https://suas-competition.org/s/suas-2024-02-rule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son/Documents/Devlopment/suas/documentation/templates/System%20Requirements%20Specification%20v0.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9788D576E0B042A60A216435A207D4" ma:contentTypeVersion="14" ma:contentTypeDescription="Create a new document." ma:contentTypeScope="" ma:versionID="4dcc6e57b5231ba1121dd6e945b366c5">
  <xsd:schema xmlns:xsd="http://www.w3.org/2001/XMLSchema" xmlns:xs="http://www.w3.org/2001/XMLSchema" xmlns:p="http://schemas.microsoft.com/office/2006/metadata/properties" xmlns:ns2="71f09d8d-efd8-48fd-97f9-6472287544fa" xmlns:ns3="4b67949c-de20-4d2f-9114-073b4a2e7e78" targetNamespace="http://schemas.microsoft.com/office/2006/metadata/properties" ma:root="true" ma:fieldsID="299a928718107bb746c2b91ee53cad90" ns2:_="" ns3:_="">
    <xsd:import namespace="71f09d8d-efd8-48fd-97f9-6472287544fa"/>
    <xsd:import namespace="4b67949c-de20-4d2f-9114-073b4a2e7e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09d8d-efd8-48fd-97f9-647228754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67949c-de20-4d2f-9114-073b4a2e7e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612f54c-7b40-4e38-88b9-7bb44ac9783b}" ma:internalName="TaxCatchAll" ma:showField="CatchAllData" ma:web="4b67949c-de20-4d2f-9114-073b4a2e7e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88AEFE-6EF3-461B-8481-7C5153876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09d8d-efd8-48fd-97f9-6472287544fa"/>
    <ds:schemaRef ds:uri="4b67949c-de20-4d2f-9114-073b4a2e7e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4379A6-5B6D-447F-AB37-0ABD61B889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System Requirements Specification v0.0.0.dotx</Template>
  <TotalTime>321</TotalTime>
  <Pages>16</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carsonf</dc:creator>
  <cp:keywords/>
  <dc:description/>
  <cp:lastModifiedBy>Frankovich, Carson B.</cp:lastModifiedBy>
  <cp:revision>2</cp:revision>
  <cp:lastPrinted>2023-11-07T00:45:00Z</cp:lastPrinted>
  <dcterms:created xsi:type="dcterms:W3CDTF">2023-12-18T23:40:00Z</dcterms:created>
  <dcterms:modified xsi:type="dcterms:W3CDTF">2023-12-20T07:52:00Z</dcterms:modified>
</cp:coreProperties>
</file>